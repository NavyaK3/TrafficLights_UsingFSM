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1619" w14:textId="4F0FB708" w:rsidR="002D545E" w:rsidRPr="00235F5D" w:rsidRDefault="00570203" w:rsidP="00235F5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EENG </w:t>
      </w:r>
      <w:sdt>
        <w:sdtPr>
          <w:rPr>
            <w:sz w:val="32"/>
            <w:szCs w:val="32"/>
          </w:rPr>
          <w:id w:val="-191381399"/>
          <w:placeholder>
            <w:docPart w:val="902F955B2D1C4E44988F32AD43268022"/>
          </w:placeholder>
        </w:sdtPr>
        <w:sdtContent>
          <w:r w:rsidR="00474F1A">
            <w:rPr>
              <w:sz w:val="32"/>
              <w:szCs w:val="32"/>
            </w:rPr>
            <w:t>5550</w:t>
          </w:r>
        </w:sdtContent>
      </w:sdt>
      <w:r w:rsidR="002D545E" w:rsidRPr="00235F5D">
        <w:rPr>
          <w:sz w:val="32"/>
          <w:szCs w:val="32"/>
        </w:rPr>
        <w:t xml:space="preserve"> HW </w:t>
      </w:r>
      <w:sdt>
        <w:sdtPr>
          <w:rPr>
            <w:sz w:val="32"/>
            <w:szCs w:val="32"/>
          </w:rPr>
          <w:id w:val="782298792"/>
          <w:placeholder>
            <w:docPart w:val="AAF6B68CE7014B8EAF9263E0EF6284D3"/>
          </w:placeholder>
        </w:sdtPr>
        <w:sdtContent>
          <w:r w:rsidR="00474F1A">
            <w:rPr>
              <w:sz w:val="32"/>
              <w:szCs w:val="32"/>
            </w:rPr>
            <w:t>3</w:t>
          </w:r>
        </w:sdtContent>
      </w:sdt>
      <w:r w:rsidR="002D545E" w:rsidRPr="00235F5D">
        <w:rPr>
          <w:sz w:val="32"/>
          <w:szCs w:val="32"/>
        </w:rPr>
        <w:t xml:space="preserve"> Report Template</w:t>
      </w:r>
    </w:p>
    <w:p w14:paraId="0C4592CE" w14:textId="66F876D9" w:rsidR="002D545E" w:rsidRDefault="002D545E" w:rsidP="00235F5D">
      <w:pPr>
        <w:jc w:val="center"/>
        <w:rPr>
          <w:sz w:val="32"/>
          <w:szCs w:val="32"/>
        </w:rPr>
      </w:pPr>
      <w:r w:rsidRPr="00235F5D">
        <w:rPr>
          <w:sz w:val="32"/>
          <w:szCs w:val="32"/>
        </w:rPr>
        <w:t xml:space="preserve">Name: </w:t>
      </w:r>
      <w:sdt>
        <w:sdtPr>
          <w:rPr>
            <w:sz w:val="32"/>
            <w:szCs w:val="32"/>
          </w:rPr>
          <w:id w:val="-76829382"/>
          <w:placeholder>
            <w:docPart w:val="CDD78EA6C4BA45B5BEB86A3A5E9F6124"/>
          </w:placeholder>
        </w:sdtPr>
        <w:sdtContent>
          <w:r w:rsidR="00474F1A">
            <w:rPr>
              <w:sz w:val="32"/>
              <w:szCs w:val="32"/>
            </w:rPr>
            <w:t>Navya Kamatam</w:t>
          </w:r>
        </w:sdtContent>
      </w:sdt>
    </w:p>
    <w:p w14:paraId="641D9484" w14:textId="3296692F" w:rsidR="00487850" w:rsidRPr="00BF562E" w:rsidRDefault="00487850" w:rsidP="00235F5D">
      <w:pPr>
        <w:jc w:val="center"/>
      </w:pPr>
      <w:r>
        <w:rPr>
          <w:sz w:val="32"/>
          <w:szCs w:val="32"/>
        </w:rPr>
        <w:t xml:space="preserve">Due: </w:t>
      </w:r>
      <w:sdt>
        <w:sdtPr>
          <w:rPr>
            <w:sz w:val="32"/>
            <w:szCs w:val="32"/>
          </w:rPr>
          <w:id w:val="1487589485"/>
          <w:placeholder>
            <w:docPart w:val="C941FFF772EF4F8CA3A88E965F9460BA"/>
          </w:placeholder>
        </w:sdtPr>
        <w:sdtContent>
          <w:r w:rsidR="00474F1A">
            <w:rPr>
              <w:sz w:val="32"/>
              <w:szCs w:val="32"/>
            </w:rPr>
            <w:t>03</w:t>
          </w:r>
          <w:r w:rsidR="00006276">
            <w:rPr>
              <w:sz w:val="32"/>
              <w:szCs w:val="32"/>
            </w:rPr>
            <w:t>/</w:t>
          </w:r>
          <w:r w:rsidR="00474F1A">
            <w:rPr>
              <w:sz w:val="32"/>
              <w:szCs w:val="32"/>
            </w:rPr>
            <w:t>07</w:t>
          </w:r>
          <w:r w:rsidR="00006276">
            <w:rPr>
              <w:sz w:val="32"/>
              <w:szCs w:val="32"/>
            </w:rPr>
            <w:t>/</w:t>
          </w:r>
          <w:r w:rsidR="00474F1A">
            <w:rPr>
              <w:sz w:val="32"/>
              <w:szCs w:val="32"/>
            </w:rPr>
            <w:t>2024</w:t>
          </w:r>
        </w:sdtContent>
      </w:sdt>
    </w:p>
    <w:p w14:paraId="5DD7882F" w14:textId="77777777" w:rsidR="002D545E" w:rsidRPr="00BF562E" w:rsidRDefault="002D545E" w:rsidP="00AF1069">
      <w:r w:rsidRPr="00BF562E">
        <w:br w:type="page"/>
      </w:r>
    </w:p>
    <w:sdt>
      <w:sdtPr>
        <w:rPr>
          <w:rFonts w:asciiTheme="majorBidi" w:eastAsiaTheme="minorHAnsi" w:hAnsiTheme="majorBidi"/>
          <w:color w:val="auto"/>
          <w:sz w:val="22"/>
          <w:szCs w:val="22"/>
        </w:rPr>
        <w:id w:val="-15001930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90530F" w14:textId="77777777" w:rsidR="00553EF8" w:rsidRDefault="00553EF8" w:rsidP="00986302">
          <w:pPr>
            <w:pStyle w:val="TOCHeading"/>
          </w:pPr>
          <w:r>
            <w:t>Table of Contents</w:t>
          </w:r>
        </w:p>
        <w:p w14:paraId="600C173F" w14:textId="051C771E" w:rsidR="00D94E2A" w:rsidRDefault="00553E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030920" w:history="1">
            <w:r w:rsidR="00D94E2A" w:rsidRPr="00710E25">
              <w:rPr>
                <w:rStyle w:val="Hyperlink"/>
                <w:noProof/>
              </w:rPr>
              <w:t>Design</w:t>
            </w:r>
            <w:r w:rsidR="00D94E2A">
              <w:rPr>
                <w:noProof/>
                <w:webHidden/>
              </w:rPr>
              <w:tab/>
            </w:r>
            <w:r w:rsidR="00D94E2A">
              <w:rPr>
                <w:noProof/>
                <w:webHidden/>
              </w:rPr>
              <w:fldChar w:fldCharType="begin"/>
            </w:r>
            <w:r w:rsidR="00D94E2A">
              <w:rPr>
                <w:noProof/>
                <w:webHidden/>
              </w:rPr>
              <w:instrText xml:space="preserve"> PAGEREF _Toc158030920 \h </w:instrText>
            </w:r>
            <w:r w:rsidR="00D94E2A">
              <w:rPr>
                <w:noProof/>
                <w:webHidden/>
              </w:rPr>
            </w:r>
            <w:r w:rsidR="00D94E2A">
              <w:rPr>
                <w:noProof/>
                <w:webHidden/>
              </w:rPr>
              <w:fldChar w:fldCharType="separate"/>
            </w:r>
            <w:r w:rsidR="00D94E2A">
              <w:rPr>
                <w:noProof/>
                <w:webHidden/>
              </w:rPr>
              <w:t>3</w:t>
            </w:r>
            <w:r w:rsidR="00D94E2A">
              <w:rPr>
                <w:noProof/>
                <w:webHidden/>
              </w:rPr>
              <w:fldChar w:fldCharType="end"/>
            </w:r>
          </w:hyperlink>
        </w:p>
        <w:p w14:paraId="4AE4BFBA" w14:textId="7C78727E" w:rsidR="00D94E2A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030921" w:history="1">
            <w:r w:rsidR="00D94E2A" w:rsidRPr="00710E25">
              <w:rPr>
                <w:rStyle w:val="Hyperlink"/>
                <w:noProof/>
              </w:rPr>
              <w:t>Block diagrams</w:t>
            </w:r>
            <w:r w:rsidR="00D94E2A">
              <w:rPr>
                <w:noProof/>
                <w:webHidden/>
              </w:rPr>
              <w:tab/>
            </w:r>
            <w:r w:rsidR="00D94E2A">
              <w:rPr>
                <w:noProof/>
                <w:webHidden/>
              </w:rPr>
              <w:fldChar w:fldCharType="begin"/>
            </w:r>
            <w:r w:rsidR="00D94E2A">
              <w:rPr>
                <w:noProof/>
                <w:webHidden/>
              </w:rPr>
              <w:instrText xml:space="preserve"> PAGEREF _Toc158030921 \h </w:instrText>
            </w:r>
            <w:r w:rsidR="00D94E2A">
              <w:rPr>
                <w:noProof/>
                <w:webHidden/>
              </w:rPr>
            </w:r>
            <w:r w:rsidR="00D94E2A">
              <w:rPr>
                <w:noProof/>
                <w:webHidden/>
              </w:rPr>
              <w:fldChar w:fldCharType="separate"/>
            </w:r>
            <w:r w:rsidR="00D94E2A">
              <w:rPr>
                <w:noProof/>
                <w:webHidden/>
              </w:rPr>
              <w:t>3</w:t>
            </w:r>
            <w:r w:rsidR="00D94E2A">
              <w:rPr>
                <w:noProof/>
                <w:webHidden/>
              </w:rPr>
              <w:fldChar w:fldCharType="end"/>
            </w:r>
          </w:hyperlink>
        </w:p>
        <w:p w14:paraId="449C155E" w14:textId="0AD12B60" w:rsidR="00D94E2A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8030922" w:history="1">
            <w:r w:rsidR="00D94E2A" w:rsidRPr="00710E25">
              <w:rPr>
                <w:rStyle w:val="Hyperlink"/>
                <w:noProof/>
              </w:rPr>
              <w:t>Overall design</w:t>
            </w:r>
            <w:r w:rsidR="00D94E2A">
              <w:rPr>
                <w:noProof/>
                <w:webHidden/>
              </w:rPr>
              <w:tab/>
            </w:r>
            <w:r w:rsidR="00D94E2A">
              <w:rPr>
                <w:noProof/>
                <w:webHidden/>
              </w:rPr>
              <w:fldChar w:fldCharType="begin"/>
            </w:r>
            <w:r w:rsidR="00D94E2A">
              <w:rPr>
                <w:noProof/>
                <w:webHidden/>
              </w:rPr>
              <w:instrText xml:space="preserve"> PAGEREF _Toc158030922 \h </w:instrText>
            </w:r>
            <w:r w:rsidR="00D94E2A">
              <w:rPr>
                <w:noProof/>
                <w:webHidden/>
              </w:rPr>
            </w:r>
            <w:r w:rsidR="00D94E2A">
              <w:rPr>
                <w:noProof/>
                <w:webHidden/>
              </w:rPr>
              <w:fldChar w:fldCharType="separate"/>
            </w:r>
            <w:r w:rsidR="00D94E2A">
              <w:rPr>
                <w:noProof/>
                <w:webHidden/>
              </w:rPr>
              <w:t>3</w:t>
            </w:r>
            <w:r w:rsidR="00D94E2A">
              <w:rPr>
                <w:noProof/>
                <w:webHidden/>
              </w:rPr>
              <w:fldChar w:fldCharType="end"/>
            </w:r>
          </w:hyperlink>
        </w:p>
        <w:p w14:paraId="32EC85F9" w14:textId="4ADF7781" w:rsidR="00D94E2A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8030923" w:history="1">
            <w:r w:rsidR="00D94E2A" w:rsidRPr="00710E25">
              <w:rPr>
                <w:rStyle w:val="Hyperlink"/>
                <w:noProof/>
              </w:rPr>
              <w:t>Subcomponents</w:t>
            </w:r>
            <w:r w:rsidR="00D94E2A">
              <w:rPr>
                <w:noProof/>
                <w:webHidden/>
              </w:rPr>
              <w:tab/>
            </w:r>
            <w:r w:rsidR="00D94E2A">
              <w:rPr>
                <w:noProof/>
                <w:webHidden/>
              </w:rPr>
              <w:fldChar w:fldCharType="begin"/>
            </w:r>
            <w:r w:rsidR="00D94E2A">
              <w:rPr>
                <w:noProof/>
                <w:webHidden/>
              </w:rPr>
              <w:instrText xml:space="preserve"> PAGEREF _Toc158030923 \h </w:instrText>
            </w:r>
            <w:r w:rsidR="00D94E2A">
              <w:rPr>
                <w:noProof/>
                <w:webHidden/>
              </w:rPr>
            </w:r>
            <w:r w:rsidR="00D94E2A">
              <w:rPr>
                <w:noProof/>
                <w:webHidden/>
              </w:rPr>
              <w:fldChar w:fldCharType="separate"/>
            </w:r>
            <w:r w:rsidR="00D94E2A">
              <w:rPr>
                <w:noProof/>
                <w:webHidden/>
              </w:rPr>
              <w:t>4</w:t>
            </w:r>
            <w:r w:rsidR="00D94E2A">
              <w:rPr>
                <w:noProof/>
                <w:webHidden/>
              </w:rPr>
              <w:fldChar w:fldCharType="end"/>
            </w:r>
          </w:hyperlink>
        </w:p>
        <w:p w14:paraId="36DC7E98" w14:textId="7AE7ED09" w:rsidR="00D94E2A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030924" w:history="1">
            <w:r w:rsidR="00D94E2A" w:rsidRPr="00710E25">
              <w:rPr>
                <w:rStyle w:val="Hyperlink"/>
                <w:noProof/>
              </w:rPr>
              <w:t>Design explanation</w:t>
            </w:r>
            <w:r w:rsidR="00D94E2A">
              <w:rPr>
                <w:noProof/>
                <w:webHidden/>
              </w:rPr>
              <w:tab/>
            </w:r>
            <w:r w:rsidR="00D94E2A">
              <w:rPr>
                <w:noProof/>
                <w:webHidden/>
              </w:rPr>
              <w:fldChar w:fldCharType="begin"/>
            </w:r>
            <w:r w:rsidR="00D94E2A">
              <w:rPr>
                <w:noProof/>
                <w:webHidden/>
              </w:rPr>
              <w:instrText xml:space="preserve"> PAGEREF _Toc158030924 \h </w:instrText>
            </w:r>
            <w:r w:rsidR="00D94E2A">
              <w:rPr>
                <w:noProof/>
                <w:webHidden/>
              </w:rPr>
            </w:r>
            <w:r w:rsidR="00D94E2A">
              <w:rPr>
                <w:noProof/>
                <w:webHidden/>
              </w:rPr>
              <w:fldChar w:fldCharType="separate"/>
            </w:r>
            <w:r w:rsidR="00D94E2A">
              <w:rPr>
                <w:noProof/>
                <w:webHidden/>
              </w:rPr>
              <w:t>5</w:t>
            </w:r>
            <w:r w:rsidR="00D94E2A">
              <w:rPr>
                <w:noProof/>
                <w:webHidden/>
              </w:rPr>
              <w:fldChar w:fldCharType="end"/>
            </w:r>
          </w:hyperlink>
        </w:p>
        <w:p w14:paraId="43F15E97" w14:textId="1426C9A9" w:rsidR="00D94E2A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8030925" w:history="1">
            <w:r w:rsidR="00D94E2A" w:rsidRPr="00710E25">
              <w:rPr>
                <w:rStyle w:val="Hyperlink"/>
                <w:noProof/>
              </w:rPr>
              <w:t>Functionality</w:t>
            </w:r>
            <w:r w:rsidR="00D94E2A">
              <w:rPr>
                <w:noProof/>
                <w:webHidden/>
              </w:rPr>
              <w:tab/>
            </w:r>
            <w:r w:rsidR="00D94E2A">
              <w:rPr>
                <w:noProof/>
                <w:webHidden/>
              </w:rPr>
              <w:fldChar w:fldCharType="begin"/>
            </w:r>
            <w:r w:rsidR="00D94E2A">
              <w:rPr>
                <w:noProof/>
                <w:webHidden/>
              </w:rPr>
              <w:instrText xml:space="preserve"> PAGEREF _Toc158030925 \h </w:instrText>
            </w:r>
            <w:r w:rsidR="00D94E2A">
              <w:rPr>
                <w:noProof/>
                <w:webHidden/>
              </w:rPr>
            </w:r>
            <w:r w:rsidR="00D94E2A">
              <w:rPr>
                <w:noProof/>
                <w:webHidden/>
              </w:rPr>
              <w:fldChar w:fldCharType="separate"/>
            </w:r>
            <w:r w:rsidR="00D94E2A">
              <w:rPr>
                <w:noProof/>
                <w:webHidden/>
              </w:rPr>
              <w:t>5</w:t>
            </w:r>
            <w:r w:rsidR="00D94E2A">
              <w:rPr>
                <w:noProof/>
                <w:webHidden/>
              </w:rPr>
              <w:fldChar w:fldCharType="end"/>
            </w:r>
          </w:hyperlink>
        </w:p>
        <w:p w14:paraId="1DC6AABD" w14:textId="5895A030" w:rsidR="00D94E2A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8030926" w:history="1">
            <w:r w:rsidR="00D94E2A" w:rsidRPr="00710E25">
              <w:rPr>
                <w:rStyle w:val="Hyperlink"/>
                <w:noProof/>
              </w:rPr>
              <w:t>Design Choices</w:t>
            </w:r>
            <w:r w:rsidR="00D94E2A">
              <w:rPr>
                <w:noProof/>
                <w:webHidden/>
              </w:rPr>
              <w:tab/>
            </w:r>
            <w:r w:rsidR="00D94E2A">
              <w:rPr>
                <w:noProof/>
                <w:webHidden/>
              </w:rPr>
              <w:fldChar w:fldCharType="begin"/>
            </w:r>
            <w:r w:rsidR="00D94E2A">
              <w:rPr>
                <w:noProof/>
                <w:webHidden/>
              </w:rPr>
              <w:instrText xml:space="preserve"> PAGEREF _Toc158030926 \h </w:instrText>
            </w:r>
            <w:r w:rsidR="00D94E2A">
              <w:rPr>
                <w:noProof/>
                <w:webHidden/>
              </w:rPr>
            </w:r>
            <w:r w:rsidR="00D94E2A">
              <w:rPr>
                <w:noProof/>
                <w:webHidden/>
              </w:rPr>
              <w:fldChar w:fldCharType="separate"/>
            </w:r>
            <w:r w:rsidR="00D94E2A">
              <w:rPr>
                <w:noProof/>
                <w:webHidden/>
              </w:rPr>
              <w:t>5</w:t>
            </w:r>
            <w:r w:rsidR="00D94E2A">
              <w:rPr>
                <w:noProof/>
                <w:webHidden/>
              </w:rPr>
              <w:fldChar w:fldCharType="end"/>
            </w:r>
          </w:hyperlink>
        </w:p>
        <w:p w14:paraId="6990CD01" w14:textId="419CA4BE" w:rsidR="00D94E2A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030927" w:history="1">
            <w:r w:rsidR="00D94E2A" w:rsidRPr="00710E25">
              <w:rPr>
                <w:rStyle w:val="Hyperlink"/>
                <w:noProof/>
              </w:rPr>
              <w:t>Results</w:t>
            </w:r>
            <w:r w:rsidR="00D94E2A">
              <w:rPr>
                <w:noProof/>
                <w:webHidden/>
              </w:rPr>
              <w:tab/>
            </w:r>
            <w:r w:rsidR="00D94E2A">
              <w:rPr>
                <w:noProof/>
                <w:webHidden/>
              </w:rPr>
              <w:fldChar w:fldCharType="begin"/>
            </w:r>
            <w:r w:rsidR="00D94E2A">
              <w:rPr>
                <w:noProof/>
                <w:webHidden/>
              </w:rPr>
              <w:instrText xml:space="preserve"> PAGEREF _Toc158030927 \h </w:instrText>
            </w:r>
            <w:r w:rsidR="00D94E2A">
              <w:rPr>
                <w:noProof/>
                <w:webHidden/>
              </w:rPr>
            </w:r>
            <w:r w:rsidR="00D94E2A">
              <w:rPr>
                <w:noProof/>
                <w:webHidden/>
              </w:rPr>
              <w:fldChar w:fldCharType="separate"/>
            </w:r>
            <w:r w:rsidR="00D94E2A">
              <w:rPr>
                <w:noProof/>
                <w:webHidden/>
              </w:rPr>
              <w:t>5</w:t>
            </w:r>
            <w:r w:rsidR="00D94E2A">
              <w:rPr>
                <w:noProof/>
                <w:webHidden/>
              </w:rPr>
              <w:fldChar w:fldCharType="end"/>
            </w:r>
          </w:hyperlink>
        </w:p>
        <w:p w14:paraId="73158FFA" w14:textId="3D95CE66" w:rsidR="00D94E2A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030928" w:history="1">
            <w:r w:rsidR="00D94E2A" w:rsidRPr="00710E25">
              <w:rPr>
                <w:rStyle w:val="Hyperlink"/>
                <w:noProof/>
              </w:rPr>
              <w:t>Generated Schematic</w:t>
            </w:r>
            <w:r w:rsidR="00D94E2A">
              <w:rPr>
                <w:noProof/>
                <w:webHidden/>
              </w:rPr>
              <w:tab/>
            </w:r>
            <w:r w:rsidR="00D94E2A">
              <w:rPr>
                <w:noProof/>
                <w:webHidden/>
              </w:rPr>
              <w:fldChar w:fldCharType="begin"/>
            </w:r>
            <w:r w:rsidR="00D94E2A">
              <w:rPr>
                <w:noProof/>
                <w:webHidden/>
              </w:rPr>
              <w:instrText xml:space="preserve"> PAGEREF _Toc158030928 \h </w:instrText>
            </w:r>
            <w:r w:rsidR="00D94E2A">
              <w:rPr>
                <w:noProof/>
                <w:webHidden/>
              </w:rPr>
            </w:r>
            <w:r w:rsidR="00D94E2A">
              <w:rPr>
                <w:noProof/>
                <w:webHidden/>
              </w:rPr>
              <w:fldChar w:fldCharType="separate"/>
            </w:r>
            <w:r w:rsidR="00D94E2A">
              <w:rPr>
                <w:noProof/>
                <w:webHidden/>
              </w:rPr>
              <w:t>5</w:t>
            </w:r>
            <w:r w:rsidR="00D94E2A">
              <w:rPr>
                <w:noProof/>
                <w:webHidden/>
              </w:rPr>
              <w:fldChar w:fldCharType="end"/>
            </w:r>
          </w:hyperlink>
        </w:p>
        <w:p w14:paraId="1D416A40" w14:textId="518F6DB6" w:rsidR="00D94E2A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030929" w:history="1">
            <w:r w:rsidR="00D94E2A" w:rsidRPr="00710E25">
              <w:rPr>
                <w:rStyle w:val="Hyperlink"/>
                <w:noProof/>
              </w:rPr>
              <w:t>Waveforms</w:t>
            </w:r>
            <w:r w:rsidR="00D94E2A">
              <w:rPr>
                <w:noProof/>
                <w:webHidden/>
              </w:rPr>
              <w:tab/>
            </w:r>
            <w:r w:rsidR="00D94E2A">
              <w:rPr>
                <w:noProof/>
                <w:webHidden/>
              </w:rPr>
              <w:fldChar w:fldCharType="begin"/>
            </w:r>
            <w:r w:rsidR="00D94E2A">
              <w:rPr>
                <w:noProof/>
                <w:webHidden/>
              </w:rPr>
              <w:instrText xml:space="preserve"> PAGEREF _Toc158030929 \h </w:instrText>
            </w:r>
            <w:r w:rsidR="00D94E2A">
              <w:rPr>
                <w:noProof/>
                <w:webHidden/>
              </w:rPr>
            </w:r>
            <w:r w:rsidR="00D94E2A">
              <w:rPr>
                <w:noProof/>
                <w:webHidden/>
              </w:rPr>
              <w:fldChar w:fldCharType="separate"/>
            </w:r>
            <w:r w:rsidR="00D94E2A">
              <w:rPr>
                <w:noProof/>
                <w:webHidden/>
              </w:rPr>
              <w:t>6</w:t>
            </w:r>
            <w:r w:rsidR="00D94E2A">
              <w:rPr>
                <w:noProof/>
                <w:webHidden/>
              </w:rPr>
              <w:fldChar w:fldCharType="end"/>
            </w:r>
          </w:hyperlink>
        </w:p>
        <w:p w14:paraId="7195D99C" w14:textId="0801B55A" w:rsidR="00D94E2A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030930" w:history="1">
            <w:r w:rsidR="00D94E2A" w:rsidRPr="00710E25">
              <w:rPr>
                <w:rStyle w:val="Hyperlink"/>
                <w:noProof/>
              </w:rPr>
              <w:t>Table/Calculations</w:t>
            </w:r>
            <w:r w:rsidR="00D94E2A">
              <w:rPr>
                <w:noProof/>
                <w:webHidden/>
              </w:rPr>
              <w:tab/>
            </w:r>
            <w:r w:rsidR="00D94E2A">
              <w:rPr>
                <w:noProof/>
                <w:webHidden/>
              </w:rPr>
              <w:fldChar w:fldCharType="begin"/>
            </w:r>
            <w:r w:rsidR="00D94E2A">
              <w:rPr>
                <w:noProof/>
                <w:webHidden/>
              </w:rPr>
              <w:instrText xml:space="preserve"> PAGEREF _Toc158030930 \h </w:instrText>
            </w:r>
            <w:r w:rsidR="00D94E2A">
              <w:rPr>
                <w:noProof/>
                <w:webHidden/>
              </w:rPr>
            </w:r>
            <w:r w:rsidR="00D94E2A">
              <w:rPr>
                <w:noProof/>
                <w:webHidden/>
              </w:rPr>
              <w:fldChar w:fldCharType="separate"/>
            </w:r>
            <w:r w:rsidR="00D94E2A">
              <w:rPr>
                <w:noProof/>
                <w:webHidden/>
              </w:rPr>
              <w:t>7</w:t>
            </w:r>
            <w:r w:rsidR="00D94E2A">
              <w:rPr>
                <w:noProof/>
                <w:webHidden/>
              </w:rPr>
              <w:fldChar w:fldCharType="end"/>
            </w:r>
          </w:hyperlink>
        </w:p>
        <w:p w14:paraId="1CCA3700" w14:textId="583B92ED" w:rsidR="00D94E2A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8030931" w:history="1">
            <w:r w:rsidR="00D94E2A" w:rsidRPr="00710E25">
              <w:rPr>
                <w:rStyle w:val="Hyperlink"/>
                <w:noProof/>
              </w:rPr>
              <w:t>Overall Design</w:t>
            </w:r>
            <w:r w:rsidR="00D94E2A">
              <w:rPr>
                <w:noProof/>
                <w:webHidden/>
              </w:rPr>
              <w:tab/>
            </w:r>
            <w:r w:rsidR="00D94E2A">
              <w:rPr>
                <w:noProof/>
                <w:webHidden/>
              </w:rPr>
              <w:fldChar w:fldCharType="begin"/>
            </w:r>
            <w:r w:rsidR="00D94E2A">
              <w:rPr>
                <w:noProof/>
                <w:webHidden/>
              </w:rPr>
              <w:instrText xml:space="preserve"> PAGEREF _Toc158030931 \h </w:instrText>
            </w:r>
            <w:r w:rsidR="00D94E2A">
              <w:rPr>
                <w:noProof/>
                <w:webHidden/>
              </w:rPr>
            </w:r>
            <w:r w:rsidR="00D94E2A">
              <w:rPr>
                <w:noProof/>
                <w:webHidden/>
              </w:rPr>
              <w:fldChar w:fldCharType="separate"/>
            </w:r>
            <w:r w:rsidR="00D94E2A">
              <w:rPr>
                <w:noProof/>
                <w:webHidden/>
              </w:rPr>
              <w:t>7</w:t>
            </w:r>
            <w:r w:rsidR="00D94E2A">
              <w:rPr>
                <w:noProof/>
                <w:webHidden/>
              </w:rPr>
              <w:fldChar w:fldCharType="end"/>
            </w:r>
          </w:hyperlink>
        </w:p>
        <w:p w14:paraId="14ACC243" w14:textId="7C4DC5A8" w:rsidR="00D94E2A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8030932" w:history="1">
            <w:r w:rsidR="00D94E2A" w:rsidRPr="00710E25">
              <w:rPr>
                <w:rStyle w:val="Hyperlink"/>
                <w:noProof/>
              </w:rPr>
              <w:t>Subcomponent test cases</w:t>
            </w:r>
            <w:r w:rsidR="00D94E2A">
              <w:rPr>
                <w:noProof/>
                <w:webHidden/>
              </w:rPr>
              <w:tab/>
            </w:r>
            <w:r w:rsidR="00D94E2A">
              <w:rPr>
                <w:noProof/>
                <w:webHidden/>
              </w:rPr>
              <w:fldChar w:fldCharType="begin"/>
            </w:r>
            <w:r w:rsidR="00D94E2A">
              <w:rPr>
                <w:noProof/>
                <w:webHidden/>
              </w:rPr>
              <w:instrText xml:space="preserve"> PAGEREF _Toc158030932 \h </w:instrText>
            </w:r>
            <w:r w:rsidR="00D94E2A">
              <w:rPr>
                <w:noProof/>
                <w:webHidden/>
              </w:rPr>
            </w:r>
            <w:r w:rsidR="00D94E2A">
              <w:rPr>
                <w:noProof/>
                <w:webHidden/>
              </w:rPr>
              <w:fldChar w:fldCharType="separate"/>
            </w:r>
            <w:r w:rsidR="00D94E2A">
              <w:rPr>
                <w:noProof/>
                <w:webHidden/>
              </w:rPr>
              <w:t>8</w:t>
            </w:r>
            <w:r w:rsidR="00D94E2A">
              <w:rPr>
                <w:noProof/>
                <w:webHidden/>
              </w:rPr>
              <w:fldChar w:fldCharType="end"/>
            </w:r>
          </w:hyperlink>
        </w:p>
        <w:p w14:paraId="42A52DDA" w14:textId="034F9CCD" w:rsidR="00D94E2A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030933" w:history="1">
            <w:r w:rsidR="00D94E2A" w:rsidRPr="00710E25">
              <w:rPr>
                <w:rStyle w:val="Hyperlink"/>
                <w:noProof/>
              </w:rPr>
              <w:t>References</w:t>
            </w:r>
            <w:r w:rsidR="00D94E2A">
              <w:rPr>
                <w:noProof/>
                <w:webHidden/>
              </w:rPr>
              <w:tab/>
            </w:r>
            <w:r w:rsidR="00D94E2A">
              <w:rPr>
                <w:noProof/>
                <w:webHidden/>
              </w:rPr>
              <w:fldChar w:fldCharType="begin"/>
            </w:r>
            <w:r w:rsidR="00D94E2A">
              <w:rPr>
                <w:noProof/>
                <w:webHidden/>
              </w:rPr>
              <w:instrText xml:space="preserve"> PAGEREF _Toc158030933 \h </w:instrText>
            </w:r>
            <w:r w:rsidR="00D94E2A">
              <w:rPr>
                <w:noProof/>
                <w:webHidden/>
              </w:rPr>
            </w:r>
            <w:r w:rsidR="00D94E2A">
              <w:rPr>
                <w:noProof/>
                <w:webHidden/>
              </w:rPr>
              <w:fldChar w:fldCharType="separate"/>
            </w:r>
            <w:r w:rsidR="00D94E2A">
              <w:rPr>
                <w:noProof/>
                <w:webHidden/>
              </w:rPr>
              <w:t>9</w:t>
            </w:r>
            <w:r w:rsidR="00D94E2A">
              <w:rPr>
                <w:noProof/>
                <w:webHidden/>
              </w:rPr>
              <w:fldChar w:fldCharType="end"/>
            </w:r>
          </w:hyperlink>
        </w:p>
        <w:p w14:paraId="3021907E" w14:textId="55DCCFCC" w:rsidR="00553EF8" w:rsidRDefault="00553EF8" w:rsidP="00AF1069">
          <w:r>
            <w:rPr>
              <w:noProof/>
            </w:rPr>
            <w:fldChar w:fldCharType="end"/>
          </w:r>
        </w:p>
      </w:sdtContent>
    </w:sdt>
    <w:p w14:paraId="12B109E4" w14:textId="77777777" w:rsidR="002D545E" w:rsidRPr="00BF562E" w:rsidRDefault="002D545E" w:rsidP="00AF1069"/>
    <w:p w14:paraId="2CD53AAF" w14:textId="77777777" w:rsidR="002D545E" w:rsidRPr="00BF562E" w:rsidRDefault="002D545E" w:rsidP="00AF1069"/>
    <w:p w14:paraId="0B3910A9" w14:textId="77777777" w:rsidR="002D545E" w:rsidRPr="00BF562E" w:rsidRDefault="002D545E" w:rsidP="00AF1069">
      <w:r w:rsidRPr="00BF562E">
        <w:br w:type="page"/>
      </w:r>
    </w:p>
    <w:p w14:paraId="3A231971" w14:textId="77777777" w:rsidR="006C5475" w:rsidRPr="00986302" w:rsidRDefault="006C5475" w:rsidP="00986302">
      <w:pPr>
        <w:pStyle w:val="Heading1"/>
      </w:pPr>
      <w:bookmarkStart w:id="0" w:name="_Toc133440531"/>
      <w:bookmarkStart w:id="1" w:name="_Toc158030920"/>
      <w:r w:rsidRPr="00986302">
        <w:lastRenderedPageBreak/>
        <w:t>Design</w:t>
      </w:r>
      <w:bookmarkEnd w:id="0"/>
      <w:bookmarkEnd w:id="1"/>
    </w:p>
    <w:p w14:paraId="6F93CC0E" w14:textId="77777777" w:rsidR="006C5475" w:rsidRDefault="006C5475" w:rsidP="00986302">
      <w:pPr>
        <w:pStyle w:val="Heading2"/>
      </w:pPr>
      <w:bookmarkStart w:id="2" w:name="_Toc133440532"/>
      <w:bookmarkStart w:id="3" w:name="_Toc158030921"/>
      <w:r w:rsidRPr="00986302">
        <w:t xml:space="preserve">Block </w:t>
      </w:r>
      <w:proofErr w:type="gramStart"/>
      <w:r w:rsidRPr="00986302">
        <w:t>diagram</w:t>
      </w:r>
      <w:bookmarkEnd w:id="2"/>
      <w:r w:rsidR="00986302" w:rsidRPr="00986302">
        <w:t>s</w:t>
      </w:r>
      <w:bookmarkEnd w:id="3"/>
      <w:proofErr w:type="gramEnd"/>
    </w:p>
    <w:p w14:paraId="14082448" w14:textId="77777777" w:rsidR="00986302" w:rsidRPr="00331843" w:rsidRDefault="00986302" w:rsidP="00331843">
      <w:pPr>
        <w:pStyle w:val="Heading3"/>
      </w:pPr>
      <w:bookmarkStart w:id="4" w:name="_Toc158030922"/>
      <w:r w:rsidRPr="00331843">
        <w:t>Overall design</w:t>
      </w:r>
      <w:bookmarkEnd w:id="4"/>
    </w:p>
    <w:sdt>
      <w:sdtPr>
        <w:rPr>
          <w:noProof/>
        </w:rPr>
        <w:id w:val="-577824251"/>
        <w:picture/>
      </w:sdtPr>
      <w:sdtContent>
        <w:p w14:paraId="1764A6EA" w14:textId="11805B1C" w:rsidR="006C5475" w:rsidRDefault="00DC5892" w:rsidP="006C5475">
          <w:pPr>
            <w:keepNext/>
            <w:jc w:val="center"/>
          </w:pPr>
          <w:r w:rsidRPr="00DC5892">
            <w:rPr>
              <w:noProof/>
            </w:rPr>
            <w:drawing>
              <wp:inline distT="0" distB="0" distL="0" distR="0" wp14:anchorId="04340D27" wp14:editId="5BE94BB0">
                <wp:extent cx="3181514" cy="4000706"/>
                <wp:effectExtent l="0" t="0" r="0" b="0"/>
                <wp:docPr id="1321603244" name="Picture 1" descr="A diagram of a computer system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1603244" name="Picture 1" descr="A diagram of a computer system&#10;&#10;Description automatically generated with medium confidence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514" cy="40007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0B6420CC" w14:textId="5351D2E3" w:rsidR="006C5475" w:rsidRDefault="006C5475" w:rsidP="006C5475">
      <w:pPr>
        <w:pStyle w:val="Caption"/>
        <w:jc w:val="center"/>
      </w:pPr>
      <w:r>
        <w:t xml:space="preserve">Figure </w:t>
      </w:r>
      <w:r w:rsidR="00DB0F34">
        <w:fldChar w:fldCharType="begin"/>
      </w:r>
      <w:r w:rsidR="00DB0F34">
        <w:instrText xml:space="preserve"> SEQ Figure \* ARABIC </w:instrText>
      </w:r>
      <w:r w:rsidR="00DB0F34">
        <w:fldChar w:fldCharType="separate"/>
      </w:r>
      <w:r w:rsidR="00C418F0">
        <w:rPr>
          <w:noProof/>
        </w:rPr>
        <w:t>1</w:t>
      </w:r>
      <w:r w:rsidR="00DB0F34">
        <w:rPr>
          <w:noProof/>
        </w:rPr>
        <w:fldChar w:fldCharType="end"/>
      </w:r>
      <w:r>
        <w:t xml:space="preserve">-Example top module: </w:t>
      </w:r>
      <w:r w:rsidR="0048714E">
        <w:t xml:space="preserve">FSM for Road Traffic </w:t>
      </w:r>
      <w:proofErr w:type="gramStart"/>
      <w:r w:rsidR="0048714E">
        <w:t>lights</w:t>
      </w:r>
      <w:proofErr w:type="gramEnd"/>
    </w:p>
    <w:p w14:paraId="3FB64EC0" w14:textId="0F20B0E6" w:rsidR="001B6748" w:rsidRDefault="001B6748" w:rsidP="00AF1069">
      <w:r>
        <w:t xml:space="preserve">Overall component: </w:t>
      </w:r>
      <w:r w:rsidR="00787AEF">
        <w:t xml:space="preserve">FSM for Road </w:t>
      </w:r>
      <w:r w:rsidR="00906961">
        <w:t xml:space="preserve">Traffic </w:t>
      </w:r>
      <w:r w:rsidR="00787AEF">
        <w:t>lights</w:t>
      </w:r>
    </w:p>
    <w:p w14:paraId="26F0BCBC" w14:textId="43A54053" w:rsidR="007371AD" w:rsidRDefault="00B86453" w:rsidP="007371AD">
      <w:r>
        <w:t xml:space="preserve">Parameters: </w:t>
      </w:r>
      <w:r w:rsidR="007371AD">
        <w:t>FAST_GREEN_SLOW_RED_CLOCKS = 16'd5</w:t>
      </w:r>
      <w:r w:rsidR="000D4E9C">
        <w:t xml:space="preserve">(fast road </w:t>
      </w:r>
      <w:r w:rsidR="00DE2A69">
        <w:t>timer clock</w:t>
      </w:r>
      <w:r w:rsidR="008B309E">
        <w:t xml:space="preserve"> cycles</w:t>
      </w:r>
      <w:r w:rsidR="00DE2A69">
        <w:t>)</w:t>
      </w:r>
      <w:r w:rsidR="007371AD">
        <w:t>,</w:t>
      </w:r>
    </w:p>
    <w:p w14:paraId="7C853C41" w14:textId="17BD1BD6" w:rsidR="007371AD" w:rsidRDefault="007371AD" w:rsidP="007371AD">
      <w:r>
        <w:t>FAST_RED_SLOW_GREEN_CLOCKS = 16'd10</w:t>
      </w:r>
      <w:r w:rsidR="00DE2A69">
        <w:t xml:space="preserve">(Slow </w:t>
      </w:r>
      <w:r w:rsidR="008B309E">
        <w:t>road clock cycles)</w:t>
      </w:r>
      <w:r>
        <w:t>,</w:t>
      </w:r>
    </w:p>
    <w:p w14:paraId="1E658027" w14:textId="6732D5DF" w:rsidR="007371AD" w:rsidRDefault="007371AD" w:rsidP="007371AD">
      <w:r>
        <w:t>YELLOW_CLOCKS = 16'd2</w:t>
      </w:r>
      <w:r w:rsidR="008B309E">
        <w:t>(yellow clock cycles)</w:t>
      </w:r>
      <w:r>
        <w:t>,</w:t>
      </w:r>
    </w:p>
    <w:p w14:paraId="36F2196E" w14:textId="7A17EACF" w:rsidR="007371AD" w:rsidRDefault="007371AD" w:rsidP="007371AD">
      <w:r>
        <w:t>LEFT_CLOCKS_PER_CAR = 16'd5</w:t>
      </w:r>
      <w:r w:rsidR="008B309E">
        <w:t>(left turn clock</w:t>
      </w:r>
      <w:r w:rsidR="00945ACE">
        <w:t xml:space="preserve"> cycles per each vehicle)</w:t>
      </w:r>
      <w:r w:rsidR="008B309E">
        <w:t xml:space="preserve"> </w:t>
      </w:r>
      <w:r>
        <w:t>,</w:t>
      </w:r>
    </w:p>
    <w:p w14:paraId="4FF7F969" w14:textId="42680702" w:rsidR="00B86453" w:rsidRDefault="007371AD" w:rsidP="007371AD">
      <w:r>
        <w:t xml:space="preserve">TCQ = 1 </w:t>
      </w:r>
      <w:r w:rsidR="000D4E9C">
        <w:t>(</w:t>
      </w:r>
      <w:r w:rsidR="007E2656">
        <w:t>1</w:t>
      </w:r>
      <w:r w:rsidR="000D4E9C">
        <w:t xml:space="preserve"> clock cycle delay)</w:t>
      </w:r>
      <w:r w:rsidR="00363B7E">
        <w:t xml:space="preserve"> </w:t>
      </w:r>
    </w:p>
    <w:p w14:paraId="77280CEE" w14:textId="77777777" w:rsidR="001B6748" w:rsidRDefault="001B6748" w:rsidP="00AF1069">
      <w:r>
        <w:t>Input ports:</w:t>
      </w:r>
      <w:r w:rsidR="004F1141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35"/>
        <w:gridCol w:w="1890"/>
        <w:gridCol w:w="5125"/>
      </w:tblGrid>
      <w:tr w:rsidR="00F67698" w14:paraId="2E468A07" w14:textId="77777777" w:rsidTr="00A72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684F3DB" w14:textId="77777777" w:rsidR="00F67698" w:rsidRDefault="00F67698" w:rsidP="00AF1069">
            <w:r>
              <w:t>Port name</w:t>
            </w:r>
          </w:p>
        </w:tc>
        <w:tc>
          <w:tcPr>
            <w:tcW w:w="1890" w:type="dxa"/>
          </w:tcPr>
          <w:p w14:paraId="458BF9E4" w14:textId="77777777" w:rsidR="00F67698" w:rsidRPr="001B6748" w:rsidRDefault="001B6748" w:rsidP="00AF10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1B6748">
              <w:t>Bit width</w:t>
            </w:r>
          </w:p>
        </w:tc>
        <w:tc>
          <w:tcPr>
            <w:tcW w:w="5125" w:type="dxa"/>
          </w:tcPr>
          <w:p w14:paraId="25FE77CC" w14:textId="77777777" w:rsidR="00F67698" w:rsidRDefault="001B6748" w:rsidP="00AF10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78467B" w14:paraId="52520761" w14:textId="77777777" w:rsidTr="00A7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9581629" w14:textId="3E2D19DC" w:rsidR="0078467B" w:rsidRDefault="000D7518" w:rsidP="0078467B">
            <w:proofErr w:type="spellStart"/>
            <w:r>
              <w:t>i_</w:t>
            </w:r>
            <w:r w:rsidR="00B90DF8">
              <w:t>clk</w:t>
            </w:r>
            <w:proofErr w:type="spellEnd"/>
          </w:p>
        </w:tc>
        <w:tc>
          <w:tcPr>
            <w:tcW w:w="1890" w:type="dxa"/>
          </w:tcPr>
          <w:p w14:paraId="6356EA4D" w14:textId="0E6AF6DF" w:rsidR="0078467B" w:rsidRDefault="004056C3" w:rsidP="00784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25" w:type="dxa"/>
          </w:tcPr>
          <w:p w14:paraId="186769C9" w14:textId="04109BAA" w:rsidR="0078467B" w:rsidRDefault="00363B7E" w:rsidP="0078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Clock – to change the states of FSM </w:t>
            </w:r>
            <w:r w:rsidR="009D00EF">
              <w:t xml:space="preserve">at </w:t>
            </w:r>
            <w:r w:rsidR="000A0161">
              <w:t xml:space="preserve">the </w:t>
            </w:r>
            <w:r w:rsidR="009D00EF">
              <w:t>positive edge of clk.</w:t>
            </w:r>
          </w:p>
        </w:tc>
      </w:tr>
      <w:tr w:rsidR="004056C3" w14:paraId="3E8A4200" w14:textId="77777777" w:rsidTr="00A7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2347413" w14:textId="73191137" w:rsidR="004056C3" w:rsidRDefault="000D7518" w:rsidP="0078467B">
            <w:proofErr w:type="spellStart"/>
            <w:r>
              <w:t>i_</w:t>
            </w:r>
            <w:r w:rsidR="004056C3" w:rsidRPr="004056C3">
              <w:t>rst_n</w:t>
            </w:r>
            <w:proofErr w:type="spellEnd"/>
          </w:p>
        </w:tc>
        <w:tc>
          <w:tcPr>
            <w:tcW w:w="1890" w:type="dxa"/>
          </w:tcPr>
          <w:p w14:paraId="0155A571" w14:textId="5F0F68D8" w:rsidR="004056C3" w:rsidRDefault="00E434EB" w:rsidP="00784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25" w:type="dxa"/>
          </w:tcPr>
          <w:p w14:paraId="4DB89DCB" w14:textId="7396F1DC" w:rsidR="004056C3" w:rsidRDefault="005720B2" w:rsidP="00784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Reset </w:t>
            </w:r>
            <w:r w:rsidR="000A0161">
              <w:t xml:space="preserve">to start the FSM </w:t>
            </w:r>
            <w:r w:rsidR="00F20C7D">
              <w:t>when the reset is high</w:t>
            </w:r>
          </w:p>
        </w:tc>
      </w:tr>
      <w:tr w:rsidR="004056C3" w14:paraId="67232C5C" w14:textId="77777777" w:rsidTr="00A7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7A64643" w14:textId="23B653CF" w:rsidR="004056C3" w:rsidRPr="004056C3" w:rsidRDefault="000D7518" w:rsidP="0078467B">
            <w:r>
              <w:lastRenderedPageBreak/>
              <w:t>i_</w:t>
            </w:r>
            <w:r w:rsidR="000836FF" w:rsidRPr="000836FF">
              <w:t>r4_car_cnt</w:t>
            </w:r>
          </w:p>
        </w:tc>
        <w:tc>
          <w:tcPr>
            <w:tcW w:w="1890" w:type="dxa"/>
          </w:tcPr>
          <w:p w14:paraId="50E24BF6" w14:textId="6D362073" w:rsidR="004056C3" w:rsidRDefault="00E434EB" w:rsidP="00784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125" w:type="dxa"/>
          </w:tcPr>
          <w:p w14:paraId="1489021F" w14:textId="058C0477" w:rsidR="004056C3" w:rsidRDefault="00274733" w:rsidP="00784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 from the sensor </w:t>
            </w:r>
            <w:r w:rsidR="000C4DAB">
              <w:t xml:space="preserve">i.e., the number </w:t>
            </w:r>
            <w:r w:rsidR="00601C2C">
              <w:t xml:space="preserve">of </w:t>
            </w:r>
            <w:r w:rsidR="000C4DAB">
              <w:t xml:space="preserve">cars at </w:t>
            </w:r>
            <w:r w:rsidR="00601C2C">
              <w:t xml:space="preserve">the </w:t>
            </w:r>
            <w:r w:rsidR="000C4DAB">
              <w:t>left turn</w:t>
            </w:r>
          </w:p>
        </w:tc>
      </w:tr>
    </w:tbl>
    <w:p w14:paraId="2FF1F965" w14:textId="77777777" w:rsidR="00914599" w:rsidRDefault="00914599" w:rsidP="00AF1069"/>
    <w:p w14:paraId="70F95368" w14:textId="77777777" w:rsidR="00C46EEE" w:rsidRDefault="00C46EEE" w:rsidP="00AF1069">
      <w:r>
        <w:t>Output ports: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955"/>
        <w:gridCol w:w="1350"/>
        <w:gridCol w:w="4045"/>
      </w:tblGrid>
      <w:tr w:rsidR="00447130" w14:paraId="05158466" w14:textId="77777777" w:rsidTr="006C1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2801B412" w14:textId="77777777" w:rsidR="00447130" w:rsidRDefault="00447130" w:rsidP="003F33B0">
            <w:r>
              <w:t>Port name</w:t>
            </w:r>
          </w:p>
        </w:tc>
        <w:tc>
          <w:tcPr>
            <w:tcW w:w="1350" w:type="dxa"/>
          </w:tcPr>
          <w:p w14:paraId="6465D09B" w14:textId="77777777" w:rsidR="00447130" w:rsidRPr="001B6748" w:rsidRDefault="00447130" w:rsidP="003F33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1B6748">
              <w:t>Bit width</w:t>
            </w:r>
          </w:p>
        </w:tc>
        <w:tc>
          <w:tcPr>
            <w:tcW w:w="4045" w:type="dxa"/>
          </w:tcPr>
          <w:p w14:paraId="3100C1BF" w14:textId="77777777" w:rsidR="00447130" w:rsidRDefault="00447130" w:rsidP="003F33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447130" w14:paraId="211D1061" w14:textId="77777777" w:rsidTr="006C1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0331E06F" w14:textId="3142FD67" w:rsidR="00E434EB" w:rsidRPr="00A725FA" w:rsidRDefault="000D7518" w:rsidP="00E434EB">
            <w:r>
              <w:t>o_</w:t>
            </w:r>
            <w:r w:rsidR="00E434EB" w:rsidRPr="00A725FA">
              <w:t>r1_yellow ,</w:t>
            </w:r>
            <w:r>
              <w:t xml:space="preserve"> o_</w:t>
            </w:r>
            <w:r w:rsidR="00E434EB" w:rsidRPr="00A725FA">
              <w:t>r1_red ,</w:t>
            </w:r>
            <w:r>
              <w:t xml:space="preserve"> o_</w:t>
            </w:r>
            <w:r w:rsidR="00E434EB" w:rsidRPr="00A725FA">
              <w:t>r1_green ,</w:t>
            </w:r>
            <w:r>
              <w:t xml:space="preserve"> o_</w:t>
            </w:r>
            <w:r w:rsidR="00E434EB" w:rsidRPr="00A725FA">
              <w:t>r2_yellow ,</w:t>
            </w:r>
            <w:r>
              <w:t xml:space="preserve"> o_</w:t>
            </w:r>
            <w:r w:rsidR="00E434EB" w:rsidRPr="00A725FA">
              <w:t>r2_red ,</w:t>
            </w:r>
            <w:r>
              <w:t xml:space="preserve"> o_</w:t>
            </w:r>
            <w:r w:rsidR="00E434EB" w:rsidRPr="00A725FA">
              <w:t>r2_green ,</w:t>
            </w:r>
          </w:p>
          <w:p w14:paraId="5AAD775C" w14:textId="74C8CB40" w:rsidR="00E434EB" w:rsidRPr="00A725FA" w:rsidRDefault="000D7518" w:rsidP="00E434EB">
            <w:r>
              <w:t>o_</w:t>
            </w:r>
            <w:r w:rsidR="00E434EB" w:rsidRPr="00A725FA">
              <w:t>r3_yellow ,</w:t>
            </w:r>
            <w:r>
              <w:t xml:space="preserve"> o_</w:t>
            </w:r>
            <w:r w:rsidR="00E434EB" w:rsidRPr="00A725FA">
              <w:t>r3_red ,</w:t>
            </w:r>
            <w:r>
              <w:t xml:space="preserve"> o_</w:t>
            </w:r>
            <w:r w:rsidR="00E434EB" w:rsidRPr="00A725FA">
              <w:t>r3_green,</w:t>
            </w:r>
            <w:r w:rsidR="00E434EB">
              <w:t xml:space="preserve"> </w:t>
            </w:r>
            <w:r>
              <w:t>o_</w:t>
            </w:r>
            <w:r w:rsidR="00E434EB" w:rsidRPr="00A725FA">
              <w:t>r4_yellow ,</w:t>
            </w:r>
            <w:r>
              <w:t xml:space="preserve"> o_</w:t>
            </w:r>
            <w:r w:rsidR="00E434EB" w:rsidRPr="00A725FA">
              <w:t xml:space="preserve">r4_red </w:t>
            </w:r>
            <w:r w:rsidR="00E434EB">
              <w:t>,</w:t>
            </w:r>
            <w:r>
              <w:t xml:space="preserve"> o_</w:t>
            </w:r>
            <w:r w:rsidR="00E434EB" w:rsidRPr="00A725FA">
              <w:t>r4_green ,</w:t>
            </w:r>
          </w:p>
          <w:p w14:paraId="2584DF86" w14:textId="562A3E79" w:rsidR="00447130" w:rsidRDefault="000D7518" w:rsidP="00E434EB">
            <w:r>
              <w:rPr>
                <w:b w:val="0"/>
                <w:bCs w:val="0"/>
              </w:rPr>
              <w:t>o_</w:t>
            </w:r>
            <w:r w:rsidR="00E434EB" w:rsidRPr="00A725FA">
              <w:t>r4_green_l</w:t>
            </w:r>
          </w:p>
        </w:tc>
        <w:tc>
          <w:tcPr>
            <w:tcW w:w="1350" w:type="dxa"/>
          </w:tcPr>
          <w:p w14:paraId="757FE06F" w14:textId="5E781F2C" w:rsidR="00447130" w:rsidRDefault="00FD3C2B" w:rsidP="003F33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45" w:type="dxa"/>
          </w:tcPr>
          <w:p w14:paraId="45D1EA79" w14:textId="045FFFD1" w:rsidR="00447130" w:rsidRDefault="00F57334" w:rsidP="003F3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output</w:t>
            </w:r>
            <w:r w:rsidR="00601C2C">
              <w:t xml:space="preserve">s from the FSM </w:t>
            </w:r>
            <w:r w:rsidR="00593C23">
              <w:t xml:space="preserve">for </w:t>
            </w:r>
            <w:r w:rsidR="00F11666">
              <w:t>traffic lights green, red</w:t>
            </w:r>
            <w:r w:rsidR="00593C23">
              <w:t>,</w:t>
            </w:r>
            <w:r w:rsidR="00F11666">
              <w:t xml:space="preserve"> and yellow </w:t>
            </w:r>
            <w:r w:rsidR="00601C2C">
              <w:t>of road1, road2, road3</w:t>
            </w:r>
            <w:r w:rsidR="00593C23">
              <w:t>,</w:t>
            </w:r>
            <w:r w:rsidR="00601C2C">
              <w:t xml:space="preserve"> and road4</w:t>
            </w:r>
            <w:r w:rsidR="00EE4C29">
              <w:t xml:space="preserve"> and green light for the r4 left turn signal.</w:t>
            </w:r>
          </w:p>
        </w:tc>
      </w:tr>
    </w:tbl>
    <w:p w14:paraId="730A2CB5" w14:textId="77777777" w:rsidR="00447130" w:rsidRDefault="00447130" w:rsidP="00AF1069"/>
    <w:p w14:paraId="686202EE" w14:textId="77777777" w:rsidR="00447130" w:rsidRDefault="00447130" w:rsidP="00AF1069">
      <w:r>
        <w:t>Necessary intermediate signals: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55"/>
        <w:gridCol w:w="1800"/>
        <w:gridCol w:w="4495"/>
      </w:tblGrid>
      <w:tr w:rsidR="00447130" w14:paraId="53762F4F" w14:textId="77777777" w:rsidTr="006A2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E70199F" w14:textId="77777777" w:rsidR="00447130" w:rsidRDefault="00447130" w:rsidP="003F33B0">
            <w:r>
              <w:t>Port name</w:t>
            </w:r>
          </w:p>
        </w:tc>
        <w:tc>
          <w:tcPr>
            <w:tcW w:w="1800" w:type="dxa"/>
          </w:tcPr>
          <w:p w14:paraId="2D93F58E" w14:textId="77777777" w:rsidR="00447130" w:rsidRPr="001B6748" w:rsidRDefault="00447130" w:rsidP="003F33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1B6748">
              <w:t>Bit width</w:t>
            </w:r>
          </w:p>
        </w:tc>
        <w:tc>
          <w:tcPr>
            <w:tcW w:w="4495" w:type="dxa"/>
          </w:tcPr>
          <w:p w14:paraId="204007C1" w14:textId="77777777" w:rsidR="00447130" w:rsidRDefault="00447130" w:rsidP="003F33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447130" w14:paraId="36E4D54C" w14:textId="77777777" w:rsidTr="006A2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FB3D247" w14:textId="65BD78AC" w:rsidR="005439E4" w:rsidRPr="005439E4" w:rsidRDefault="005439E4" w:rsidP="005439E4">
            <w:r w:rsidRPr="005439E4">
              <w:t xml:space="preserve">r4_left_cars </w:t>
            </w:r>
            <w:r w:rsidR="00B011BF">
              <w:t>,</w:t>
            </w:r>
          </w:p>
          <w:p w14:paraId="7801CC60" w14:textId="7C852CA1" w:rsidR="00447130" w:rsidRDefault="005439E4" w:rsidP="00D155FE">
            <w:r w:rsidRPr="005439E4">
              <w:t xml:space="preserve">   r4_left_cars_d;</w:t>
            </w:r>
          </w:p>
        </w:tc>
        <w:tc>
          <w:tcPr>
            <w:tcW w:w="1800" w:type="dxa"/>
          </w:tcPr>
          <w:p w14:paraId="780A878B" w14:textId="3DC79277" w:rsidR="00447130" w:rsidRDefault="0053749D" w:rsidP="003F33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495" w:type="dxa"/>
          </w:tcPr>
          <w:p w14:paraId="46FEC553" w14:textId="389B097E" w:rsidR="00447130" w:rsidRDefault="005439E4" w:rsidP="003F3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store the left turn cars </w:t>
            </w:r>
            <w:proofErr w:type="gramStart"/>
            <w:r w:rsidR="009F0094">
              <w:t>sensor</w:t>
            </w:r>
            <w:proofErr w:type="gramEnd"/>
            <w:r w:rsidR="009F0094">
              <w:t xml:space="preserve"> </w:t>
            </w:r>
            <w:r>
              <w:t xml:space="preserve">count </w:t>
            </w:r>
            <w:r w:rsidR="00045D4E">
              <w:t xml:space="preserve">in </w:t>
            </w:r>
            <w:r>
              <w:t xml:space="preserve">registers </w:t>
            </w:r>
          </w:p>
        </w:tc>
      </w:tr>
      <w:tr w:rsidR="00D155FE" w14:paraId="078560AB" w14:textId="77777777" w:rsidTr="006A2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CBE26D7" w14:textId="3DD065AB" w:rsidR="00D155FE" w:rsidRPr="005439E4" w:rsidRDefault="00D155FE" w:rsidP="00D155FE">
            <w:proofErr w:type="spellStart"/>
            <w:r w:rsidRPr="005439E4">
              <w:t>curr_</w:t>
            </w:r>
            <w:r w:rsidR="00B011BF" w:rsidRPr="005439E4">
              <w:t>cnt</w:t>
            </w:r>
            <w:proofErr w:type="spellEnd"/>
            <w:r w:rsidR="00B011BF">
              <w:t>,</w:t>
            </w:r>
          </w:p>
          <w:p w14:paraId="5496E358" w14:textId="666C4D14" w:rsidR="00D155FE" w:rsidRPr="005439E4" w:rsidRDefault="00D155FE" w:rsidP="00D155FE">
            <w:pPr>
              <w:rPr>
                <w:b w:val="0"/>
                <w:bCs w:val="0"/>
              </w:rPr>
            </w:pPr>
            <w:r w:rsidRPr="005439E4">
              <w:t xml:space="preserve">   </w:t>
            </w:r>
            <w:proofErr w:type="spellStart"/>
            <w:r w:rsidRPr="005439E4">
              <w:t>curr_cnt_d</w:t>
            </w:r>
            <w:proofErr w:type="spellEnd"/>
            <w:r w:rsidRPr="005439E4">
              <w:t xml:space="preserve">    ;</w:t>
            </w:r>
          </w:p>
        </w:tc>
        <w:tc>
          <w:tcPr>
            <w:tcW w:w="1800" w:type="dxa"/>
          </w:tcPr>
          <w:p w14:paraId="3B9C7DE3" w14:textId="228486F3" w:rsidR="00D155FE" w:rsidRDefault="00D155FE" w:rsidP="003F3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495" w:type="dxa"/>
          </w:tcPr>
          <w:p w14:paraId="7D963BE9" w14:textId="3934F97E" w:rsidR="00D155FE" w:rsidRDefault="009F0094" w:rsidP="003F3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store the current cycle counter in registers</w:t>
            </w:r>
          </w:p>
        </w:tc>
      </w:tr>
      <w:tr w:rsidR="00C220F9" w14:paraId="659BF91D" w14:textId="77777777" w:rsidTr="006A2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67AA3AB" w14:textId="057CD0DB" w:rsidR="00C220F9" w:rsidRPr="00F31799" w:rsidRDefault="00C220F9" w:rsidP="00F31799">
            <w:pPr>
              <w:rPr>
                <w:b w:val="0"/>
                <w:bCs w:val="0"/>
              </w:rPr>
            </w:pPr>
            <w:r w:rsidRPr="00F31799">
              <w:t xml:space="preserve"> </w:t>
            </w:r>
            <w:proofErr w:type="spellStart"/>
            <w:r w:rsidRPr="00F31799">
              <w:t>trig_cnt</w:t>
            </w:r>
            <w:proofErr w:type="spellEnd"/>
          </w:p>
        </w:tc>
        <w:tc>
          <w:tcPr>
            <w:tcW w:w="1800" w:type="dxa"/>
          </w:tcPr>
          <w:p w14:paraId="39E5B036" w14:textId="259D8776" w:rsidR="00C220F9" w:rsidRDefault="00582138" w:rsidP="003F33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95" w:type="dxa"/>
          </w:tcPr>
          <w:p w14:paraId="3BA5E055" w14:textId="272A5CD6" w:rsidR="00C220F9" w:rsidRDefault="00582138" w:rsidP="003F3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Counter trigger</w:t>
            </w:r>
          </w:p>
        </w:tc>
      </w:tr>
    </w:tbl>
    <w:p w14:paraId="03D79DC7" w14:textId="77777777" w:rsidR="00447130" w:rsidRDefault="00447130" w:rsidP="00AF1069"/>
    <w:p w14:paraId="6BB2940E" w14:textId="77777777" w:rsidR="007A6534" w:rsidRPr="00BF562E" w:rsidRDefault="007A6534" w:rsidP="00AF1069"/>
    <w:p w14:paraId="0846FAC0" w14:textId="0B68F067" w:rsidR="002C15C0" w:rsidRPr="00EE1A78" w:rsidRDefault="002C15C0" w:rsidP="00986302">
      <w:pPr>
        <w:pStyle w:val="Heading2"/>
      </w:pPr>
      <w:bookmarkStart w:id="5" w:name="_Toc133440533"/>
      <w:bookmarkStart w:id="6" w:name="_Toc158030924"/>
      <w:r w:rsidRPr="00EE1A78">
        <w:t xml:space="preserve">Design </w:t>
      </w:r>
      <w:bookmarkEnd w:id="5"/>
      <w:bookmarkEnd w:id="6"/>
      <w:r w:rsidR="00C50F61">
        <w:t>Explanation</w:t>
      </w:r>
    </w:p>
    <w:p w14:paraId="260E3FEA" w14:textId="77777777" w:rsidR="00D83025" w:rsidRDefault="00986302" w:rsidP="00263E22">
      <w:pPr>
        <w:pStyle w:val="Heading3"/>
      </w:pPr>
      <w:bookmarkStart w:id="7" w:name="_Toc158030925"/>
      <w:r w:rsidRPr="00986302">
        <w:t>Functionality</w:t>
      </w:r>
      <w:bookmarkEnd w:id="7"/>
    </w:p>
    <w:p w14:paraId="29283AFC" w14:textId="77777777" w:rsidR="00785791" w:rsidRDefault="00785791" w:rsidP="00785791">
      <w:r>
        <w:t>There will be 2 bidirectional roads, 1 vertical main road with a longer duration/timer and 1 horizontal small road with a shorter duration/timer. The</w:t>
      </w:r>
    </w:p>
    <w:p w14:paraId="076B9FE1" w14:textId="77777777" w:rsidR="00785791" w:rsidRDefault="00785791" w:rsidP="00785791">
      <w:r>
        <w:t xml:space="preserve">design will be implemented using FSMs for each of the traffic lights, </w:t>
      </w:r>
      <w:proofErr w:type="gramStart"/>
      <w:r>
        <w:t>having</w:t>
      </w:r>
      <w:proofErr w:type="gramEnd"/>
    </w:p>
    <w:p w14:paraId="46E13568" w14:textId="77777777" w:rsidR="00785791" w:rsidRDefault="00785791" w:rsidP="00785791">
      <w:r>
        <w:t>states for each of the traffic light states (green/go, yellow/slow, red/stop).</w:t>
      </w:r>
    </w:p>
    <w:p w14:paraId="48CAB93D" w14:textId="74AF211D" w:rsidR="00785791" w:rsidRDefault="00785791" w:rsidP="00785791">
      <w:r>
        <w:t>The horizontal road also has the option for turning left and when the turning.</w:t>
      </w:r>
    </w:p>
    <w:p w14:paraId="24312690" w14:textId="6FD315A1" w:rsidR="00785791" w:rsidRDefault="00785791" w:rsidP="00785791">
      <w:r>
        <w:t>left option is active, its duration depends on the number of cars in the left.</w:t>
      </w:r>
    </w:p>
    <w:p w14:paraId="1E73EE07" w14:textId="728A9120" w:rsidR="00785791" w:rsidRDefault="00785791" w:rsidP="00785791">
      <w:r>
        <w:t xml:space="preserve">lane. Assume timing information of all the lights in such a way as if </w:t>
      </w:r>
      <w:proofErr w:type="spellStart"/>
      <w:proofErr w:type="gramStart"/>
      <w:r>
        <w:t>thiscontroller</w:t>
      </w:r>
      <w:proofErr w:type="spellEnd"/>
      <w:proofErr w:type="gramEnd"/>
      <w:r>
        <w:t xml:space="preserve"> is going to work in real life.</w:t>
      </w:r>
    </w:p>
    <w:p w14:paraId="3BB69931" w14:textId="684DEC7E" w:rsidR="00A33537" w:rsidRDefault="00785791" w:rsidP="00A33537">
      <w:proofErr w:type="gramStart"/>
      <w:r>
        <w:t>Module</w:t>
      </w:r>
      <w:proofErr w:type="gramEnd"/>
      <w:r>
        <w:t xml:space="preserve"> has </w:t>
      </w:r>
      <w:r w:rsidR="00BA758A">
        <w:t xml:space="preserve">a </w:t>
      </w:r>
      <w:r>
        <w:t xml:space="preserve">clock and sync reset of polarity </w:t>
      </w:r>
      <w:proofErr w:type="spellStart"/>
      <w:r>
        <w:t>negedge</w:t>
      </w:r>
      <w:proofErr w:type="spellEnd"/>
      <w:r>
        <w:t xml:space="preserve">. The module takes only input of </w:t>
      </w:r>
      <w:r w:rsidR="00BA758A">
        <w:t xml:space="preserve">the </w:t>
      </w:r>
      <w:r>
        <w:t xml:space="preserve">number of cars going to left from road 4 from </w:t>
      </w:r>
      <w:r w:rsidR="00A33537">
        <w:t xml:space="preserve">the </w:t>
      </w:r>
      <w:r w:rsidR="00D2691C">
        <w:t>microcontroller</w:t>
      </w:r>
      <w:r>
        <w:t xml:space="preserve"> other than clock and rest. The output of DUT connects to 4 </w:t>
      </w:r>
      <w:r w:rsidR="00A33537">
        <w:t>roads</w:t>
      </w:r>
      <w:r>
        <w:t xml:space="preserve"> lights red, yellow</w:t>
      </w:r>
      <w:r w:rsidR="00A33537">
        <w:t>,</w:t>
      </w:r>
      <w:r>
        <w:t xml:space="preserve"> and green, here is the detailed explanation of FSM where </w:t>
      </w:r>
      <w:r w:rsidR="00D2691C">
        <w:t>these</w:t>
      </w:r>
      <w:r>
        <w:t xml:space="preserve"> outputs get asserted</w:t>
      </w:r>
      <w:r w:rsidR="00D2691C">
        <w:t>.</w:t>
      </w:r>
      <w:r w:rsidR="00A33537" w:rsidRPr="00A33537">
        <w:t xml:space="preserve"> </w:t>
      </w:r>
      <w:r w:rsidR="00A33537">
        <w:t xml:space="preserve">[11:56 PM, 4/11/2024] Santhosh </w:t>
      </w:r>
      <w:proofErr w:type="spellStart"/>
      <w:r w:rsidR="00A33537">
        <w:t>Frd</w:t>
      </w:r>
      <w:proofErr w:type="spellEnd"/>
      <w:r w:rsidR="00A33537">
        <w:t xml:space="preserve">: when system is in reset the FSM will be in RESET state and all the roads will be showing RED light saying to stop the vehicles --&gt; (reset release)FSM moves to RD1Y_RD2R_RD3Y_RD4R state(road 1 and 3 YELLOW light) --&gt; FSM moves to  RD1G_RD2R_RD3G_RD4R state (road 1 and 3 GREEN light) --&gt;FSM moves to RD1Y_RD2Y_RD3Y_RD4Y state(road 1 and 3 YELLOW light) --&gt;FSM moves to </w:t>
      </w:r>
      <w:r w:rsidR="00A33537">
        <w:lastRenderedPageBreak/>
        <w:t>RD1R_RD2G_RD3R_RD4G state (road 1 and 3 GREEN light) --&gt; RD1Y_RD2Y_RD3Y_RD4Y --&gt; RD1G_RD2R_RD3G_RD4R</w:t>
      </w:r>
      <w:r w:rsidR="00A9257F">
        <w:t>.</w:t>
      </w:r>
    </w:p>
    <w:p w14:paraId="2E6505CF" w14:textId="60B8E8ED" w:rsidR="002C15C0" w:rsidRDefault="00A33537" w:rsidP="00A33537">
      <w:r>
        <w:t xml:space="preserve">and </w:t>
      </w:r>
      <w:r w:rsidR="00A9257F">
        <w:t xml:space="preserve">provided FSM </w:t>
      </w:r>
      <w:r>
        <w:t>is detailed diagram explaining the same</w:t>
      </w:r>
      <w:r w:rsidR="00A9257F">
        <w:t>.</w:t>
      </w:r>
    </w:p>
    <w:p w14:paraId="749CA073" w14:textId="77777777" w:rsidR="00653836" w:rsidRDefault="00FB3A7D" w:rsidP="00986302">
      <w:pPr>
        <w:pStyle w:val="Heading1"/>
      </w:pPr>
      <w:bookmarkStart w:id="8" w:name="_Toc158030927"/>
      <w:r>
        <w:t>Results</w:t>
      </w:r>
      <w:bookmarkEnd w:id="8"/>
    </w:p>
    <w:p w14:paraId="37C45C35" w14:textId="5662DEB7" w:rsidR="00653836" w:rsidRDefault="000C6823" w:rsidP="00986302">
      <w:pPr>
        <w:pStyle w:val="Heading2"/>
      </w:pPr>
      <w:bookmarkStart w:id="9" w:name="_Toc158030928"/>
      <w:r>
        <w:t xml:space="preserve">Generated </w:t>
      </w:r>
      <w:r w:rsidR="002702D5">
        <w:t>Schematic</w:t>
      </w:r>
      <w:bookmarkEnd w:id="9"/>
      <w:r w:rsidR="00604182">
        <w:t>s</w:t>
      </w:r>
    </w:p>
    <w:p w14:paraId="72FA8A00" w14:textId="14BAE5D4" w:rsidR="00C418F0" w:rsidRDefault="003034AA" w:rsidP="003355C4">
      <w:pPr>
        <w:keepNext/>
        <w:jc w:val="center"/>
      </w:pPr>
      <w:r w:rsidRPr="003034AA">
        <w:rPr>
          <w:noProof/>
        </w:rPr>
        <w:drawing>
          <wp:inline distT="0" distB="0" distL="0" distR="0" wp14:anchorId="7AFA1E0C" wp14:editId="4B2DB242">
            <wp:extent cx="5943600" cy="4973955"/>
            <wp:effectExtent l="0" t="0" r="0" b="0"/>
            <wp:docPr id="16029341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3415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0894" w14:textId="3B056244" w:rsidR="00C418F0" w:rsidRDefault="00C418F0" w:rsidP="003355C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="008419DB">
        <w:t>–</w:t>
      </w:r>
      <w:r>
        <w:t xml:space="preserve"> </w:t>
      </w:r>
      <w:r w:rsidR="007C6BD5">
        <w:t xml:space="preserve">RTL </w:t>
      </w:r>
      <w:r w:rsidR="008419DB">
        <w:t xml:space="preserve">Schematic of FSM of Road traffic </w:t>
      </w:r>
      <w:proofErr w:type="gramStart"/>
      <w:r w:rsidR="008419DB">
        <w:t>light</w:t>
      </w:r>
      <w:r w:rsidR="00035BA9">
        <w:t>s</w:t>
      </w:r>
      <w:proofErr w:type="gramEnd"/>
    </w:p>
    <w:p w14:paraId="6A52F343" w14:textId="2754BDA2" w:rsidR="00C418F0" w:rsidRDefault="007C6BD5" w:rsidP="00C418F0">
      <w:r>
        <w:t xml:space="preserve">The </w:t>
      </w:r>
      <w:r w:rsidR="00035BA9">
        <w:t xml:space="preserve">above </w:t>
      </w:r>
      <w:r w:rsidR="00E33DBB">
        <w:t xml:space="preserve">RTL </w:t>
      </w:r>
      <w:r>
        <w:t xml:space="preserve">schematic </w:t>
      </w:r>
      <w:r w:rsidR="0055109C">
        <w:t xml:space="preserve">of </w:t>
      </w:r>
      <w:r w:rsidR="00E33DBB">
        <w:t>FSM of road traffic lights</w:t>
      </w:r>
      <w:r w:rsidR="00035BA9">
        <w:t xml:space="preserve"> shows the top module which </w:t>
      </w:r>
      <w:r w:rsidR="0055109C">
        <w:t>has</w:t>
      </w:r>
      <w:r w:rsidR="00035BA9">
        <w:t xml:space="preserve"> one clock</w:t>
      </w:r>
      <w:r w:rsidR="00C601A3">
        <w:t xml:space="preserve">, </w:t>
      </w:r>
      <w:r w:rsidR="0055109C">
        <w:t xml:space="preserve">one </w:t>
      </w:r>
      <w:r w:rsidR="00C601A3">
        <w:t>reset, road4 car count</w:t>
      </w:r>
      <w:r w:rsidR="00174FD4">
        <w:t xml:space="preserve"> signal</w:t>
      </w:r>
      <w:r w:rsidR="00C601A3">
        <w:t xml:space="preserve">, </w:t>
      </w:r>
      <w:r w:rsidR="000311CD">
        <w:t xml:space="preserve">4 red light </w:t>
      </w:r>
      <w:r w:rsidR="0055109C">
        <w:t>signals</w:t>
      </w:r>
      <w:r w:rsidR="000311CD">
        <w:t xml:space="preserve">, 4 green light signals, and 4 </w:t>
      </w:r>
      <w:r w:rsidR="000D749C">
        <w:t xml:space="preserve">yellow light signals of all </w:t>
      </w:r>
      <w:r w:rsidR="00174FD4">
        <w:t>four</w:t>
      </w:r>
      <w:r w:rsidR="000D749C">
        <w:t xml:space="preserve"> roads</w:t>
      </w:r>
      <w:r w:rsidR="00174FD4">
        <w:t xml:space="preserve"> which </w:t>
      </w:r>
      <w:r w:rsidR="00E46045">
        <w:t>match</w:t>
      </w:r>
      <w:r w:rsidR="00174FD4">
        <w:t xml:space="preserve"> with the information provided </w:t>
      </w:r>
      <w:r w:rsidR="00E46045">
        <w:t xml:space="preserve">at the overall component inputs and output signals. </w:t>
      </w:r>
      <w:r w:rsidR="0052067B">
        <w:t>Hence the generated schematic RTL is generated correctly.</w:t>
      </w:r>
    </w:p>
    <w:p w14:paraId="6A310E1D" w14:textId="04C529F5" w:rsidR="0052067B" w:rsidRDefault="0052067B" w:rsidP="00C418F0">
      <w:r>
        <w:t xml:space="preserve">Note: the overall RTL schematic </w:t>
      </w:r>
      <w:r w:rsidR="008255C0">
        <w:t xml:space="preserve">is attached as </w:t>
      </w:r>
      <w:r w:rsidR="0049318C">
        <w:t xml:space="preserve">a </w:t>
      </w:r>
      <w:r w:rsidR="008255C0">
        <w:t>separate pdf.</w:t>
      </w:r>
    </w:p>
    <w:p w14:paraId="3865ABCE" w14:textId="77777777" w:rsidR="00D00A1A" w:rsidRDefault="00D00A1A" w:rsidP="00C418F0"/>
    <w:p w14:paraId="6540FA70" w14:textId="77777777" w:rsidR="00D00A1A" w:rsidRPr="00C418F0" w:rsidRDefault="00D00A1A" w:rsidP="00C418F0"/>
    <w:p w14:paraId="5F7FB6CD" w14:textId="77777777" w:rsidR="002702D5" w:rsidRDefault="003F4442" w:rsidP="00986302">
      <w:pPr>
        <w:pStyle w:val="Heading2"/>
      </w:pPr>
      <w:bookmarkStart w:id="10" w:name="_Toc158030929"/>
      <w:r>
        <w:t>Waveforms</w:t>
      </w:r>
      <w:bookmarkEnd w:id="10"/>
    </w:p>
    <w:p w14:paraId="58D02D15" w14:textId="2EE69422" w:rsidR="00D00A1A" w:rsidRPr="00681DA2" w:rsidRDefault="007841FD" w:rsidP="00D00A1A">
      <w:pPr>
        <w:rPr>
          <w:b/>
          <w:bCs/>
          <w:u w:val="single"/>
        </w:rPr>
      </w:pPr>
      <w:r w:rsidRPr="00681DA2">
        <w:rPr>
          <w:b/>
          <w:bCs/>
          <w:u w:val="single"/>
        </w:rPr>
        <w:t>Test Cases:</w:t>
      </w:r>
      <w:r w:rsidR="00D55395" w:rsidRPr="00681DA2">
        <w:rPr>
          <w:b/>
          <w:bCs/>
          <w:u w:val="single"/>
        </w:rPr>
        <w:t xml:space="preserve"> I</w:t>
      </w:r>
    </w:p>
    <w:p w14:paraId="0670C4AF" w14:textId="003075EE" w:rsidR="00D55395" w:rsidRPr="00681DA2" w:rsidRDefault="00D55395" w:rsidP="00D00A1A">
      <w:pPr>
        <w:rPr>
          <w:b/>
          <w:bCs/>
          <w:u w:val="single"/>
        </w:rPr>
      </w:pPr>
      <w:r w:rsidRPr="00681DA2">
        <w:rPr>
          <w:b/>
          <w:bCs/>
          <w:u w:val="single"/>
        </w:rPr>
        <w:t>ROAD 1 Active:</w:t>
      </w:r>
      <w:r w:rsidR="007C2DA7">
        <w:rPr>
          <w:b/>
          <w:bCs/>
          <w:u w:val="single"/>
        </w:rPr>
        <w:t xml:space="preserve"> (0 to </w:t>
      </w:r>
      <w:r w:rsidR="00A43CB5">
        <w:rPr>
          <w:b/>
          <w:bCs/>
          <w:u w:val="single"/>
        </w:rPr>
        <w:t>160 ns)</w:t>
      </w:r>
    </w:p>
    <w:p w14:paraId="4194B389" w14:textId="38E8E835" w:rsidR="00D654F2" w:rsidRDefault="00524326" w:rsidP="00D654F2">
      <w:pPr>
        <w:keepNext/>
        <w:jc w:val="center"/>
      </w:pPr>
      <w:r w:rsidRPr="00524326">
        <w:rPr>
          <w:noProof/>
        </w:rPr>
        <w:drawing>
          <wp:inline distT="0" distB="0" distL="0" distR="0" wp14:anchorId="7E339765" wp14:editId="1FA931D1">
            <wp:extent cx="5943600" cy="3742690"/>
            <wp:effectExtent l="0" t="0" r="0" b="0"/>
            <wp:docPr id="1859045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456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702E" w14:textId="36941778" w:rsidR="008D1373" w:rsidRDefault="00D654F2" w:rsidP="00D654F2">
      <w:pPr>
        <w:pStyle w:val="Caption"/>
        <w:jc w:val="center"/>
      </w:pPr>
      <w:r>
        <w:t xml:space="preserve">Figure </w:t>
      </w:r>
      <w:r w:rsidR="00DB0F34">
        <w:fldChar w:fldCharType="begin"/>
      </w:r>
      <w:r w:rsidR="00DB0F34">
        <w:instrText xml:space="preserve"> SEQ Figure \* ARABIC </w:instrText>
      </w:r>
      <w:r w:rsidR="00DB0F34">
        <w:fldChar w:fldCharType="separate"/>
      </w:r>
      <w:r w:rsidR="00C418F0">
        <w:rPr>
          <w:noProof/>
        </w:rPr>
        <w:t>5</w:t>
      </w:r>
      <w:r w:rsidR="00DB0F34">
        <w:rPr>
          <w:noProof/>
        </w:rPr>
        <w:fldChar w:fldCharType="end"/>
      </w:r>
      <w:r>
        <w:t xml:space="preserve"> </w:t>
      </w:r>
      <w:r w:rsidR="003355C4">
        <w:t>–</w:t>
      </w:r>
      <w:r>
        <w:t xml:space="preserve"> </w:t>
      </w:r>
      <w:r w:rsidR="0056498A">
        <w:t>Test case 1</w:t>
      </w:r>
      <w:r w:rsidR="003355C4">
        <w:t xml:space="preserve"> </w:t>
      </w:r>
      <w:proofErr w:type="gramStart"/>
      <w:r>
        <w:t>Waveforms</w:t>
      </w:r>
      <w:proofErr w:type="gramEnd"/>
    </w:p>
    <w:p w14:paraId="192745C2" w14:textId="77777777" w:rsidR="0037627D" w:rsidRDefault="0037627D" w:rsidP="0037627D"/>
    <w:p w14:paraId="65F4B9B7" w14:textId="77777777" w:rsidR="0037627D" w:rsidRDefault="0037627D" w:rsidP="0037627D"/>
    <w:p w14:paraId="36C708B5" w14:textId="77777777" w:rsidR="0037627D" w:rsidRDefault="0037627D" w:rsidP="0037627D"/>
    <w:p w14:paraId="528758FE" w14:textId="77777777" w:rsidR="0037627D" w:rsidRDefault="0037627D" w:rsidP="0037627D"/>
    <w:p w14:paraId="6EC9DEB3" w14:textId="77777777" w:rsidR="0037627D" w:rsidRDefault="0037627D" w:rsidP="0037627D"/>
    <w:p w14:paraId="0853290C" w14:textId="77777777" w:rsidR="0037627D" w:rsidRDefault="0037627D" w:rsidP="0037627D"/>
    <w:p w14:paraId="1CF7CA9D" w14:textId="77777777" w:rsidR="0037627D" w:rsidRDefault="0037627D" w:rsidP="0037627D"/>
    <w:p w14:paraId="3EA047BA" w14:textId="77777777" w:rsidR="0037627D" w:rsidRDefault="0037627D" w:rsidP="0037627D"/>
    <w:p w14:paraId="7A64A70F" w14:textId="77777777" w:rsidR="0037627D" w:rsidRDefault="0037627D" w:rsidP="0037627D"/>
    <w:p w14:paraId="33EE9F55" w14:textId="77777777" w:rsidR="0037627D" w:rsidRDefault="0037627D" w:rsidP="0037627D"/>
    <w:p w14:paraId="4E28E20D" w14:textId="77777777" w:rsidR="0037627D" w:rsidRDefault="0037627D" w:rsidP="0037627D"/>
    <w:p w14:paraId="3C334204" w14:textId="77777777" w:rsidR="0037627D" w:rsidRDefault="0037627D" w:rsidP="00D55395"/>
    <w:p w14:paraId="727FC8F4" w14:textId="7FBEB0EE" w:rsidR="00D55395" w:rsidRPr="00681DA2" w:rsidRDefault="00D55395" w:rsidP="00D55395">
      <w:pPr>
        <w:rPr>
          <w:b/>
          <w:bCs/>
          <w:u w:val="single"/>
        </w:rPr>
      </w:pPr>
      <w:r w:rsidRPr="00681DA2">
        <w:rPr>
          <w:b/>
          <w:bCs/>
          <w:u w:val="single"/>
        </w:rPr>
        <w:t>Test Cases: II</w:t>
      </w:r>
      <w:r w:rsidR="00A43CB5">
        <w:rPr>
          <w:b/>
          <w:bCs/>
          <w:u w:val="single"/>
        </w:rPr>
        <w:t xml:space="preserve"> (160ns to</w:t>
      </w:r>
      <w:r w:rsidR="00CC2F42">
        <w:rPr>
          <w:b/>
          <w:bCs/>
          <w:u w:val="single"/>
        </w:rPr>
        <w:t xml:space="preserve"> 410ns)</w:t>
      </w:r>
    </w:p>
    <w:p w14:paraId="2B4D2BA8" w14:textId="5CC599D6" w:rsidR="00D55395" w:rsidRPr="00681DA2" w:rsidRDefault="00D55395" w:rsidP="00D55395">
      <w:pPr>
        <w:rPr>
          <w:b/>
          <w:bCs/>
          <w:u w:val="single"/>
        </w:rPr>
      </w:pPr>
      <w:r w:rsidRPr="00681DA2">
        <w:rPr>
          <w:b/>
          <w:bCs/>
          <w:u w:val="single"/>
        </w:rPr>
        <w:t>ROAD 2 Active:</w:t>
      </w:r>
    </w:p>
    <w:p w14:paraId="75A5BE3B" w14:textId="46F27C1A" w:rsidR="00D55395" w:rsidRDefault="00D31C7F" w:rsidP="00D55395">
      <w:r w:rsidRPr="00D31C7F">
        <w:rPr>
          <w:noProof/>
        </w:rPr>
        <w:drawing>
          <wp:inline distT="0" distB="0" distL="0" distR="0" wp14:anchorId="5F8FDDA4" wp14:editId="3D11C1B3">
            <wp:extent cx="5943600" cy="4843780"/>
            <wp:effectExtent l="0" t="0" r="0" b="0"/>
            <wp:docPr id="1236802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0238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E18C" w14:textId="5FAFAA5F" w:rsidR="00D31C7F" w:rsidRDefault="00D31C7F" w:rsidP="00D31C7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rPr>
          <w:noProof/>
        </w:rPr>
        <w:t>.1</w:t>
      </w:r>
      <w:r>
        <w:t xml:space="preserve"> – Test case 2 </w:t>
      </w:r>
      <w:proofErr w:type="gramStart"/>
      <w:r>
        <w:t>Waveforms</w:t>
      </w:r>
      <w:proofErr w:type="gramEnd"/>
    </w:p>
    <w:p w14:paraId="465C3B0F" w14:textId="77777777" w:rsidR="0037627D" w:rsidRDefault="0037627D" w:rsidP="0037627D"/>
    <w:p w14:paraId="079C980F" w14:textId="77777777" w:rsidR="0037627D" w:rsidRDefault="0037627D" w:rsidP="0037627D"/>
    <w:p w14:paraId="26F78949" w14:textId="77777777" w:rsidR="0037627D" w:rsidRDefault="0037627D" w:rsidP="0037627D"/>
    <w:p w14:paraId="09FB50F1" w14:textId="77777777" w:rsidR="0037627D" w:rsidRDefault="0037627D" w:rsidP="0037627D"/>
    <w:p w14:paraId="4D370F70" w14:textId="77777777" w:rsidR="0037627D" w:rsidRDefault="0037627D" w:rsidP="0037627D"/>
    <w:p w14:paraId="5270FB7D" w14:textId="77777777" w:rsidR="0037627D" w:rsidRDefault="0037627D" w:rsidP="0037627D"/>
    <w:p w14:paraId="0FD6CFBC" w14:textId="77777777" w:rsidR="0037627D" w:rsidRDefault="0037627D" w:rsidP="0037627D"/>
    <w:p w14:paraId="01C70589" w14:textId="77777777" w:rsidR="0037627D" w:rsidRDefault="0037627D" w:rsidP="0037627D"/>
    <w:p w14:paraId="756B4CB6" w14:textId="77777777" w:rsidR="0037627D" w:rsidRPr="0037627D" w:rsidRDefault="0037627D" w:rsidP="0037627D"/>
    <w:p w14:paraId="491E8824" w14:textId="03D534A2" w:rsidR="00D55395" w:rsidRPr="00681DA2" w:rsidRDefault="00D55395" w:rsidP="00D55395">
      <w:pPr>
        <w:rPr>
          <w:b/>
          <w:bCs/>
          <w:u w:val="single"/>
        </w:rPr>
      </w:pPr>
      <w:r w:rsidRPr="00681DA2">
        <w:rPr>
          <w:b/>
          <w:bCs/>
          <w:u w:val="single"/>
        </w:rPr>
        <w:t>Test Cases: III</w:t>
      </w:r>
      <w:r w:rsidR="00CC2F42">
        <w:rPr>
          <w:b/>
          <w:bCs/>
          <w:u w:val="single"/>
        </w:rPr>
        <w:t xml:space="preserve"> (410ns to </w:t>
      </w:r>
      <w:r w:rsidR="00940AC2">
        <w:rPr>
          <w:b/>
          <w:bCs/>
          <w:u w:val="single"/>
        </w:rPr>
        <w:t>960ns)</w:t>
      </w:r>
    </w:p>
    <w:p w14:paraId="3359A8B7" w14:textId="1A80149C" w:rsidR="00D55395" w:rsidRPr="00681DA2" w:rsidRDefault="00D55395" w:rsidP="00D55395">
      <w:pPr>
        <w:rPr>
          <w:b/>
          <w:bCs/>
          <w:u w:val="single"/>
        </w:rPr>
      </w:pPr>
      <w:r w:rsidRPr="00681DA2">
        <w:rPr>
          <w:b/>
          <w:bCs/>
          <w:u w:val="single"/>
        </w:rPr>
        <w:t xml:space="preserve">ROAD 2 </w:t>
      </w:r>
      <w:r w:rsidR="00A57B31" w:rsidRPr="00681DA2">
        <w:rPr>
          <w:b/>
          <w:bCs/>
          <w:u w:val="single"/>
        </w:rPr>
        <w:t>Left turn</w:t>
      </w:r>
      <w:r w:rsidRPr="00681DA2">
        <w:rPr>
          <w:b/>
          <w:bCs/>
          <w:u w:val="single"/>
        </w:rPr>
        <w:t>:</w:t>
      </w:r>
    </w:p>
    <w:p w14:paraId="47DB74D9" w14:textId="1A893B1D" w:rsidR="00D55395" w:rsidRDefault="001C2DA7" w:rsidP="00D55395">
      <w:r w:rsidRPr="001C2DA7">
        <w:rPr>
          <w:noProof/>
        </w:rPr>
        <w:drawing>
          <wp:inline distT="0" distB="0" distL="0" distR="0" wp14:anchorId="1DAD7B8A" wp14:editId="5B41FA64">
            <wp:extent cx="6609806" cy="3876675"/>
            <wp:effectExtent l="0" t="0" r="635" b="0"/>
            <wp:docPr id="1423321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2136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4795" cy="388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14AB" w14:textId="2CC439C2" w:rsidR="001C2DA7" w:rsidRDefault="001C2DA7" w:rsidP="001C2DA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rPr>
          <w:noProof/>
        </w:rPr>
        <w:t>.</w:t>
      </w:r>
      <w:r w:rsidR="0037627D">
        <w:rPr>
          <w:noProof/>
        </w:rPr>
        <w:t>2</w:t>
      </w:r>
      <w:r>
        <w:t xml:space="preserve"> – Test case 3 </w:t>
      </w:r>
      <w:proofErr w:type="gramStart"/>
      <w:r>
        <w:t>Waveforms</w:t>
      </w:r>
      <w:proofErr w:type="gramEnd"/>
    </w:p>
    <w:p w14:paraId="79B1FB83" w14:textId="78DC4AF1" w:rsidR="0037627D" w:rsidRPr="0037627D" w:rsidRDefault="0037627D" w:rsidP="0037627D">
      <w:pPr>
        <w:rPr>
          <w:b/>
          <w:bCs/>
          <w:sz w:val="24"/>
          <w:szCs w:val="24"/>
          <w:u w:val="single"/>
        </w:rPr>
      </w:pPr>
      <w:r w:rsidRPr="0037627D">
        <w:rPr>
          <w:b/>
          <w:bCs/>
          <w:sz w:val="24"/>
          <w:szCs w:val="24"/>
          <w:u w:val="single"/>
        </w:rPr>
        <w:t xml:space="preserve">Overall Test </w:t>
      </w:r>
      <w:r>
        <w:rPr>
          <w:b/>
          <w:bCs/>
          <w:sz w:val="24"/>
          <w:szCs w:val="24"/>
          <w:u w:val="single"/>
        </w:rPr>
        <w:t>Cases</w:t>
      </w:r>
      <w:r w:rsidRPr="0037627D">
        <w:rPr>
          <w:b/>
          <w:bCs/>
          <w:sz w:val="24"/>
          <w:szCs w:val="24"/>
          <w:u w:val="single"/>
        </w:rPr>
        <w:t xml:space="preserve"> Waveform:</w:t>
      </w:r>
      <w:r w:rsidR="00645D22">
        <w:rPr>
          <w:b/>
          <w:bCs/>
          <w:sz w:val="24"/>
          <w:szCs w:val="24"/>
          <w:u w:val="single"/>
        </w:rPr>
        <w:t xml:space="preserve"> </w:t>
      </w:r>
    </w:p>
    <w:p w14:paraId="7799EBA3" w14:textId="3BBA475C" w:rsidR="0037627D" w:rsidRPr="0037627D" w:rsidRDefault="009E0DA6" w:rsidP="0037627D">
      <w:r w:rsidRPr="009E0DA6">
        <w:rPr>
          <w:noProof/>
        </w:rPr>
        <w:drawing>
          <wp:inline distT="0" distB="0" distL="0" distR="0" wp14:anchorId="74505887" wp14:editId="5A3A81AA">
            <wp:extent cx="6781583" cy="2863215"/>
            <wp:effectExtent l="0" t="0" r="635" b="0"/>
            <wp:docPr id="921520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2061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11599" cy="287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376B" w14:textId="4F76AB67" w:rsidR="009E0DA6" w:rsidRDefault="009E0DA6" w:rsidP="009E0DA6">
      <w:pPr>
        <w:pStyle w:val="Caption"/>
        <w:jc w:val="center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rPr>
          <w:noProof/>
        </w:rPr>
        <w:t>.3</w:t>
      </w:r>
      <w:r>
        <w:t xml:space="preserve"> – Overall Waveforms</w:t>
      </w:r>
    </w:p>
    <w:p w14:paraId="4130D697" w14:textId="77777777" w:rsidR="00805A28" w:rsidRDefault="00805A28" w:rsidP="00986302">
      <w:pPr>
        <w:pStyle w:val="Heading2"/>
      </w:pPr>
      <w:bookmarkStart w:id="11" w:name="_Toc158030930"/>
      <w:r>
        <w:t>Table</w:t>
      </w:r>
      <w:r w:rsidR="00536EB3">
        <w:t>/Calculations</w:t>
      </w:r>
      <w:bookmarkEnd w:id="11"/>
      <w:r>
        <w:t xml:space="preserve"> </w:t>
      </w:r>
    </w:p>
    <w:p w14:paraId="09A53E8B" w14:textId="77777777" w:rsidR="00D428C0" w:rsidRDefault="00C12795" w:rsidP="00701D34">
      <w:pPr>
        <w:pStyle w:val="Heading3"/>
      </w:pPr>
      <w:bookmarkStart w:id="12" w:name="_Toc158030931"/>
      <w:bookmarkStart w:id="13" w:name="_Hlk157930186"/>
      <w:r>
        <w:t>Overall Design</w:t>
      </w:r>
      <w:bookmarkEnd w:id="12"/>
    </w:p>
    <w:bookmarkEnd w:id="13"/>
    <w:p w14:paraId="2D02485D" w14:textId="77777777" w:rsidR="00645D22" w:rsidRPr="00681DA2" w:rsidRDefault="00645D22" w:rsidP="00645D22">
      <w:pPr>
        <w:rPr>
          <w:b/>
          <w:bCs/>
          <w:u w:val="single"/>
        </w:rPr>
      </w:pPr>
      <w:r w:rsidRPr="00681DA2">
        <w:rPr>
          <w:b/>
          <w:bCs/>
          <w:u w:val="single"/>
        </w:rPr>
        <w:t>Test Cases: I</w:t>
      </w:r>
    </w:p>
    <w:p w14:paraId="56A821D4" w14:textId="4B9EE08A" w:rsidR="001E676E" w:rsidRDefault="00645D22" w:rsidP="00645D22">
      <w:pPr>
        <w:rPr>
          <w:b/>
          <w:bCs/>
          <w:u w:val="single"/>
        </w:rPr>
      </w:pPr>
      <w:r w:rsidRPr="00681DA2">
        <w:rPr>
          <w:b/>
          <w:bCs/>
          <w:u w:val="single"/>
        </w:rPr>
        <w:t>ROAD 1 Active:</w:t>
      </w:r>
      <w:r>
        <w:rPr>
          <w:b/>
          <w:bCs/>
          <w:u w:val="single"/>
        </w:rPr>
        <w:t xml:space="preserve"> (0 to 160 ns)</w:t>
      </w:r>
    </w:p>
    <w:p w14:paraId="355A85C7" w14:textId="77777777" w:rsidR="00C725EE" w:rsidRDefault="003403F5" w:rsidP="001D7502">
      <w:pPr>
        <w:pStyle w:val="ListParagraph"/>
        <w:numPr>
          <w:ilvl w:val="0"/>
          <w:numId w:val="4"/>
        </w:numPr>
      </w:pPr>
      <w:r>
        <w:t xml:space="preserve">At reset time </w:t>
      </w:r>
      <w:r w:rsidR="00232C90">
        <w:t xml:space="preserve">all red signals of 4 roads are set and other yellow and green signals are </w:t>
      </w:r>
      <w:r w:rsidR="0059792F">
        <w:t xml:space="preserve">zero. </w:t>
      </w:r>
      <w:r w:rsidR="000C632F">
        <w:t xml:space="preserve">Then Yellow signals of r3 and r1 </w:t>
      </w:r>
      <w:r w:rsidR="00AD6ADD">
        <w:t xml:space="preserve">are set for two cycles. </w:t>
      </w:r>
      <w:r w:rsidR="00791DDD">
        <w:t>After t</w:t>
      </w:r>
      <w:r w:rsidR="00C725EE">
        <w:t>he 2 clock cycles, the</w:t>
      </w:r>
      <w:r w:rsidR="00791DDD">
        <w:t xml:space="preserve"> green signals of r3 and r1 </w:t>
      </w:r>
      <w:r w:rsidR="00FD16D7">
        <w:t xml:space="preserve">are set for 5 clock cycles at the time other roads are </w:t>
      </w:r>
      <w:r w:rsidR="00C725EE">
        <w:t xml:space="preserve">in red signal mode. </w:t>
      </w:r>
    </w:p>
    <w:p w14:paraId="17B3F4B7" w14:textId="66E1DC23" w:rsidR="00C272C5" w:rsidRPr="00982707" w:rsidRDefault="00A66038" w:rsidP="007E4146">
      <w:pPr>
        <w:pStyle w:val="ListParagraph"/>
        <w:numPr>
          <w:ilvl w:val="0"/>
          <w:numId w:val="4"/>
        </w:numPr>
      </w:pPr>
      <w:r>
        <w:t xml:space="preserve">From Test Case I </w:t>
      </w:r>
      <w:r w:rsidR="00C725EE">
        <w:t>Waveform</w:t>
      </w:r>
      <w:r>
        <w:t>s</w:t>
      </w:r>
      <w:r w:rsidR="00C725EE">
        <w:t xml:space="preserve">: </w:t>
      </w:r>
      <w:r w:rsidR="001D7502">
        <w:t>At first</w:t>
      </w:r>
      <w:r>
        <w:t>,</w:t>
      </w:r>
      <w:r w:rsidR="001D7502">
        <w:t xml:space="preserve"> one clock cycle reset </w:t>
      </w:r>
      <w:r w:rsidR="003403F5">
        <w:t xml:space="preserve">is set, </w:t>
      </w:r>
      <w:r w:rsidR="00F24D28">
        <w:t xml:space="preserve">and </w:t>
      </w:r>
      <w:r w:rsidR="00ED2A33">
        <w:t xml:space="preserve">all </w:t>
      </w:r>
      <w:r w:rsidR="00F24D28">
        <w:t xml:space="preserve">4 roads </w:t>
      </w:r>
      <w:r w:rsidR="00ED2A33">
        <w:t>red signals r1_</w:t>
      </w:r>
      <w:r w:rsidR="00F24D28">
        <w:t>red, r</w:t>
      </w:r>
      <w:r>
        <w:t>2</w:t>
      </w:r>
      <w:r w:rsidR="00F24D28">
        <w:t>_red, r</w:t>
      </w:r>
      <w:r>
        <w:t>3</w:t>
      </w:r>
      <w:r w:rsidR="00F24D28">
        <w:t xml:space="preserve">_red, </w:t>
      </w:r>
      <w:r>
        <w:t xml:space="preserve">and </w:t>
      </w:r>
      <w:r w:rsidR="00F24D28">
        <w:t>r</w:t>
      </w:r>
      <w:r>
        <w:t>4</w:t>
      </w:r>
      <w:r w:rsidR="00F24D28">
        <w:t xml:space="preserve">_red are set remaining </w:t>
      </w:r>
      <w:r>
        <w:t>traffic signals are low.</w:t>
      </w:r>
      <w:r w:rsidR="001A3985">
        <w:t xml:space="preserve"> The next two clock cycles r1_yellow, </w:t>
      </w:r>
      <w:r w:rsidR="004C487C">
        <w:t xml:space="preserve">and </w:t>
      </w:r>
      <w:r w:rsidR="001A3985">
        <w:t>r</w:t>
      </w:r>
      <w:r w:rsidR="0010285F">
        <w:t>3</w:t>
      </w:r>
      <w:r w:rsidR="001A3985">
        <w:t>_</w:t>
      </w:r>
      <w:r w:rsidR="001A3985" w:rsidRPr="001A3985">
        <w:t xml:space="preserve"> </w:t>
      </w:r>
      <w:r w:rsidR="001A3985">
        <w:t>yellow</w:t>
      </w:r>
      <w:r w:rsidR="0010285F">
        <w:t xml:space="preserve"> </w:t>
      </w:r>
      <w:proofErr w:type="gramStart"/>
      <w:r w:rsidR="001A3985">
        <w:t>are</w:t>
      </w:r>
      <w:proofErr w:type="gramEnd"/>
      <w:r w:rsidR="001A3985">
        <w:t xml:space="preserve"> set remaining traffic signals are </w:t>
      </w:r>
      <w:r w:rsidR="0010285F">
        <w:t>off except r</w:t>
      </w:r>
      <w:r w:rsidR="00907AA0">
        <w:t>2</w:t>
      </w:r>
      <w:r w:rsidR="0010285F">
        <w:t>_red, and r4_red</w:t>
      </w:r>
      <w:r w:rsidR="004C487C">
        <w:t xml:space="preserve"> are set</w:t>
      </w:r>
      <w:r w:rsidR="001A3985">
        <w:t xml:space="preserve">. </w:t>
      </w:r>
      <w:r w:rsidR="0068464A">
        <w:t xml:space="preserve">And the next 5 clock cycles </w:t>
      </w:r>
      <w:r w:rsidR="004C487C">
        <w:t>r1_green, and r3_</w:t>
      </w:r>
      <w:r w:rsidR="004C487C" w:rsidRPr="001A3985">
        <w:t xml:space="preserve"> </w:t>
      </w:r>
      <w:r w:rsidR="004C487C">
        <w:t xml:space="preserve">green </w:t>
      </w:r>
      <w:proofErr w:type="gramStart"/>
      <w:r w:rsidR="004C487C">
        <w:t>are</w:t>
      </w:r>
      <w:proofErr w:type="gramEnd"/>
      <w:r w:rsidR="004C487C">
        <w:t xml:space="preserve"> set remaining traffic signals are off except r</w:t>
      </w:r>
      <w:r w:rsidR="00907AA0">
        <w:t>2</w:t>
      </w:r>
      <w:r w:rsidR="004C487C">
        <w:t xml:space="preserve">_red, and r4_red are set. The r1_* </w:t>
      </w:r>
      <w:r w:rsidR="001705F1">
        <w:t xml:space="preserve">and r3_* signals are of Road1 and only </w:t>
      </w:r>
      <w:r w:rsidR="00907AA0">
        <w:t>r1_green, and r3_</w:t>
      </w:r>
      <w:r w:rsidR="00907AA0" w:rsidRPr="001A3985">
        <w:t xml:space="preserve"> </w:t>
      </w:r>
      <w:r w:rsidR="00907AA0">
        <w:t>green</w:t>
      </w:r>
      <w:r w:rsidR="000A294E">
        <w:t xml:space="preserve">; r2_red, and r4_red </w:t>
      </w:r>
      <w:proofErr w:type="gramStart"/>
      <w:r w:rsidR="00280BDC">
        <w:t>are</w:t>
      </w:r>
      <w:proofErr w:type="gramEnd"/>
      <w:r w:rsidR="000A294E">
        <w:t xml:space="preserve"> set which means Road1</w:t>
      </w:r>
      <w:r w:rsidR="001705F1">
        <w:t xml:space="preserve"> </w:t>
      </w:r>
      <w:r w:rsidR="000A294E">
        <w:t>is Active. Hence the generated waveform is correct, and the design works properly.</w:t>
      </w:r>
    </w:p>
    <w:p w14:paraId="1C4F7DCF" w14:textId="77777777" w:rsidR="00645D22" w:rsidRPr="00681DA2" w:rsidRDefault="00645D22" w:rsidP="00645D22">
      <w:pPr>
        <w:rPr>
          <w:b/>
          <w:bCs/>
          <w:u w:val="single"/>
        </w:rPr>
      </w:pPr>
      <w:r w:rsidRPr="00681DA2">
        <w:rPr>
          <w:b/>
          <w:bCs/>
          <w:u w:val="single"/>
        </w:rPr>
        <w:t>Test Cases: II</w:t>
      </w:r>
      <w:r>
        <w:rPr>
          <w:b/>
          <w:bCs/>
          <w:u w:val="single"/>
        </w:rPr>
        <w:t xml:space="preserve"> (160ns to 410ns)</w:t>
      </w:r>
    </w:p>
    <w:p w14:paraId="309A1CE1" w14:textId="77777777" w:rsidR="00645D22" w:rsidRDefault="00645D22" w:rsidP="00645D22">
      <w:pPr>
        <w:rPr>
          <w:b/>
          <w:bCs/>
          <w:u w:val="single"/>
        </w:rPr>
      </w:pPr>
      <w:r w:rsidRPr="00681DA2">
        <w:rPr>
          <w:b/>
          <w:bCs/>
          <w:u w:val="single"/>
        </w:rPr>
        <w:t>ROAD 2 Active:</w:t>
      </w:r>
    </w:p>
    <w:p w14:paraId="3ADE4670" w14:textId="36B53505" w:rsidR="00B228BE" w:rsidRDefault="00792D87" w:rsidP="00B228BE">
      <w:pPr>
        <w:pStyle w:val="ListParagraph"/>
        <w:numPr>
          <w:ilvl w:val="0"/>
          <w:numId w:val="4"/>
        </w:numPr>
      </w:pPr>
      <w:r>
        <w:t>All the red signals of 4 roads are set and other yellow and green signals are zero</w:t>
      </w:r>
      <w:r w:rsidR="00131D6A">
        <w:t xml:space="preserve"> at first</w:t>
      </w:r>
      <w:r>
        <w:t xml:space="preserve">. </w:t>
      </w:r>
      <w:r w:rsidR="00B228BE">
        <w:t>Then Yellow signals of r</w:t>
      </w:r>
      <w:r>
        <w:t>2</w:t>
      </w:r>
      <w:r w:rsidR="00B228BE">
        <w:t xml:space="preserve"> and r</w:t>
      </w:r>
      <w:r>
        <w:t>4</w:t>
      </w:r>
      <w:r w:rsidR="00B228BE">
        <w:t xml:space="preserve"> are set for two cycles. After the 2 clock cycles, the green signals of r</w:t>
      </w:r>
      <w:r>
        <w:t>2</w:t>
      </w:r>
      <w:r w:rsidR="00B228BE">
        <w:t xml:space="preserve"> and r</w:t>
      </w:r>
      <w:r>
        <w:t>4</w:t>
      </w:r>
      <w:r w:rsidR="00B228BE">
        <w:t xml:space="preserve"> are set for </w:t>
      </w:r>
      <w:r>
        <w:t>10</w:t>
      </w:r>
      <w:r w:rsidR="00B228BE">
        <w:t xml:space="preserve"> clock cycles at the time other roads are in red signal mode. </w:t>
      </w:r>
    </w:p>
    <w:p w14:paraId="7C40F8B2" w14:textId="2953B982" w:rsidR="00B228BE" w:rsidRPr="00982707" w:rsidRDefault="00B228BE" w:rsidP="00B228BE">
      <w:pPr>
        <w:pStyle w:val="ListParagraph"/>
        <w:numPr>
          <w:ilvl w:val="0"/>
          <w:numId w:val="4"/>
        </w:numPr>
      </w:pPr>
      <w:r>
        <w:t>From Test Case I</w:t>
      </w:r>
      <w:r w:rsidR="00EB35AF">
        <w:t xml:space="preserve">I </w:t>
      </w:r>
      <w:r>
        <w:t xml:space="preserve">Waveforms: At first, all 4 </w:t>
      </w:r>
      <w:r w:rsidR="00EB35AF">
        <w:t>roads'</w:t>
      </w:r>
      <w:r>
        <w:t xml:space="preserve"> red signals r1_red, r2_red, r3_red, and r4_red are set remaining traffic signals are low. The next two clock cycles r</w:t>
      </w:r>
      <w:r w:rsidR="00EB35AF">
        <w:t>2</w:t>
      </w:r>
      <w:r>
        <w:t>_yellow, and r</w:t>
      </w:r>
      <w:r w:rsidR="00EB35AF">
        <w:t>4</w:t>
      </w:r>
      <w:r>
        <w:t>_</w:t>
      </w:r>
      <w:r w:rsidRPr="001A3985">
        <w:t xml:space="preserve"> </w:t>
      </w:r>
      <w:r>
        <w:t xml:space="preserve">yellow </w:t>
      </w:r>
      <w:proofErr w:type="gramStart"/>
      <w:r>
        <w:t>are</w:t>
      </w:r>
      <w:proofErr w:type="gramEnd"/>
      <w:r>
        <w:t xml:space="preserve"> set remaining traffic signals are off except r</w:t>
      </w:r>
      <w:r w:rsidR="00EB35AF">
        <w:t>1</w:t>
      </w:r>
      <w:r>
        <w:t>_red, and r</w:t>
      </w:r>
      <w:r w:rsidR="00EB35AF">
        <w:t>3</w:t>
      </w:r>
      <w:r>
        <w:t xml:space="preserve">_red are set. And the next </w:t>
      </w:r>
      <w:r w:rsidR="005F524C">
        <w:t>10</w:t>
      </w:r>
      <w:r>
        <w:t xml:space="preserve"> clock cycles r</w:t>
      </w:r>
      <w:r w:rsidR="005F524C">
        <w:t>2</w:t>
      </w:r>
      <w:r>
        <w:t>_green, and r</w:t>
      </w:r>
      <w:r w:rsidR="005F524C">
        <w:t>4</w:t>
      </w:r>
      <w:r>
        <w:t>_</w:t>
      </w:r>
      <w:r w:rsidRPr="001A3985">
        <w:t xml:space="preserve"> </w:t>
      </w:r>
      <w:r>
        <w:t xml:space="preserve">green </w:t>
      </w:r>
      <w:proofErr w:type="gramStart"/>
      <w:r>
        <w:t>are</w:t>
      </w:r>
      <w:proofErr w:type="gramEnd"/>
      <w:r>
        <w:t xml:space="preserve"> set remaining traffic signals are off except r</w:t>
      </w:r>
      <w:r w:rsidR="005F524C">
        <w:t>1</w:t>
      </w:r>
      <w:r>
        <w:t>_red, and r</w:t>
      </w:r>
      <w:r w:rsidR="005F524C">
        <w:t>3</w:t>
      </w:r>
      <w:r>
        <w:t>_red are set. The r</w:t>
      </w:r>
      <w:r w:rsidR="00783BA4">
        <w:t>2</w:t>
      </w:r>
      <w:r>
        <w:t>_* and r</w:t>
      </w:r>
      <w:r w:rsidR="00783BA4">
        <w:t>4</w:t>
      </w:r>
      <w:r>
        <w:t>_* signals are of Road</w:t>
      </w:r>
      <w:r w:rsidR="00783BA4">
        <w:t>2</w:t>
      </w:r>
      <w:r>
        <w:t xml:space="preserve"> and only r</w:t>
      </w:r>
      <w:r w:rsidR="00437EB8">
        <w:t>2</w:t>
      </w:r>
      <w:r>
        <w:t>_green, and r</w:t>
      </w:r>
      <w:r w:rsidR="00437EB8">
        <w:t>4</w:t>
      </w:r>
      <w:r>
        <w:t>_</w:t>
      </w:r>
      <w:r w:rsidRPr="001A3985">
        <w:t xml:space="preserve"> </w:t>
      </w:r>
      <w:r>
        <w:t>green; r</w:t>
      </w:r>
      <w:r w:rsidR="00437EB8">
        <w:t>1</w:t>
      </w:r>
      <w:r>
        <w:t>_red, and r</w:t>
      </w:r>
      <w:r w:rsidR="00437EB8">
        <w:t>3</w:t>
      </w:r>
      <w:r>
        <w:t xml:space="preserve">_red </w:t>
      </w:r>
      <w:proofErr w:type="gramStart"/>
      <w:r>
        <w:t>are</w:t>
      </w:r>
      <w:proofErr w:type="gramEnd"/>
      <w:r>
        <w:t xml:space="preserve"> set which means Road</w:t>
      </w:r>
      <w:r w:rsidR="00437EB8">
        <w:t>2</w:t>
      </w:r>
      <w:r>
        <w:t xml:space="preserve"> is Active. Hence the generated waveform is correct, and the design works properly.</w:t>
      </w:r>
    </w:p>
    <w:p w14:paraId="3E01FF01" w14:textId="77777777" w:rsidR="00645D22" w:rsidRPr="00681DA2" w:rsidRDefault="00645D22" w:rsidP="00645D22">
      <w:pPr>
        <w:rPr>
          <w:b/>
          <w:bCs/>
          <w:u w:val="single"/>
        </w:rPr>
      </w:pPr>
      <w:r w:rsidRPr="00681DA2">
        <w:rPr>
          <w:b/>
          <w:bCs/>
          <w:u w:val="single"/>
        </w:rPr>
        <w:t>Test Cases: III</w:t>
      </w:r>
      <w:r>
        <w:rPr>
          <w:b/>
          <w:bCs/>
          <w:u w:val="single"/>
        </w:rPr>
        <w:t xml:space="preserve"> (410ns to 960ns)</w:t>
      </w:r>
    </w:p>
    <w:p w14:paraId="6DA09051" w14:textId="77777777" w:rsidR="00645D22" w:rsidRDefault="00645D22" w:rsidP="00645D22">
      <w:pPr>
        <w:rPr>
          <w:b/>
          <w:bCs/>
          <w:u w:val="single"/>
        </w:rPr>
      </w:pPr>
      <w:r w:rsidRPr="00681DA2">
        <w:rPr>
          <w:b/>
          <w:bCs/>
          <w:u w:val="single"/>
        </w:rPr>
        <w:t>ROAD 2 Left turn:</w:t>
      </w:r>
    </w:p>
    <w:p w14:paraId="7EB0F757" w14:textId="3F6AC573" w:rsidR="002113EB" w:rsidRDefault="002113EB" w:rsidP="002113EB">
      <w:pPr>
        <w:pStyle w:val="ListParagraph"/>
        <w:numPr>
          <w:ilvl w:val="0"/>
          <w:numId w:val="4"/>
        </w:numPr>
      </w:pPr>
      <w:r>
        <w:t xml:space="preserve">All the red signals of 4 roads are set and other yellow and green signals are zero at first. Then Yellow signals of r2 and r4 are set for two cycles. After the 2 clock cycles, the green signals of r2 and r4 are set for 10 clock cycles at the time other roads are in red signal mode. </w:t>
      </w:r>
      <w:r w:rsidR="006B1756">
        <w:t xml:space="preserve">Then the </w:t>
      </w:r>
      <w:r w:rsidR="0079480A">
        <w:t>input is given from the car count</w:t>
      </w:r>
      <w:r w:rsidR="009012E2">
        <w:t xml:space="preserve"> which is 1 then the r2_yellow is set for 2 clock cycles and then </w:t>
      </w:r>
      <w:r w:rsidR="00E55D33">
        <w:t xml:space="preserve">r2_red will be set. r4_green_l will be </w:t>
      </w:r>
      <w:r w:rsidR="00A94724">
        <w:t>set for the number of cars X left turn clock time i.e., 1x5 = 5 clock cycles.</w:t>
      </w:r>
    </w:p>
    <w:p w14:paraId="660DB538" w14:textId="77768B7F" w:rsidR="002113EB" w:rsidRPr="00982707" w:rsidRDefault="002113EB" w:rsidP="002113EB">
      <w:pPr>
        <w:pStyle w:val="ListParagraph"/>
        <w:numPr>
          <w:ilvl w:val="0"/>
          <w:numId w:val="4"/>
        </w:numPr>
      </w:pPr>
      <w:r>
        <w:t xml:space="preserve">From Test Case II Waveforms: </w:t>
      </w:r>
      <w:r w:rsidR="003850B9">
        <w:t>input at i_</w:t>
      </w:r>
      <w:r w:rsidR="003850B9" w:rsidRPr="000836FF">
        <w:t>r4_car_cnt</w:t>
      </w:r>
      <w:r w:rsidR="003850B9">
        <w:t xml:space="preserve"> is 1. </w:t>
      </w:r>
      <w:proofErr w:type="gramStart"/>
      <w:r>
        <w:t>At first</w:t>
      </w:r>
      <w:proofErr w:type="gramEnd"/>
      <w:r>
        <w:t>, all 4 roads' red signals r1_red, r2_red, r3_red, and r4_red are set remaining traffic signals are low. The next two clock cycles r2_yellow, and r4_</w:t>
      </w:r>
      <w:r w:rsidRPr="001A3985">
        <w:t xml:space="preserve"> </w:t>
      </w:r>
      <w:r>
        <w:t xml:space="preserve">yellow </w:t>
      </w:r>
      <w:proofErr w:type="gramStart"/>
      <w:r>
        <w:t>are</w:t>
      </w:r>
      <w:proofErr w:type="gramEnd"/>
      <w:r>
        <w:t xml:space="preserve"> set remaining traffic signals are off except r1_red, and r3_red are set. And the next 10 clock cycles r2_green, and r4_</w:t>
      </w:r>
      <w:r w:rsidRPr="001A3985">
        <w:t xml:space="preserve"> </w:t>
      </w:r>
      <w:r>
        <w:t xml:space="preserve">green </w:t>
      </w:r>
      <w:proofErr w:type="gramStart"/>
      <w:r>
        <w:t>are</w:t>
      </w:r>
      <w:proofErr w:type="gramEnd"/>
      <w:r>
        <w:t xml:space="preserve"> set remaining traffic signals are off except r1_red, and r3_red are set.</w:t>
      </w:r>
      <w:r w:rsidR="00BF33B5">
        <w:t xml:space="preserve"> Then the r2_yellow is set for 2 clock cycles and then r2_red </w:t>
      </w:r>
      <w:r w:rsidR="00BF33B5">
        <w:lastRenderedPageBreak/>
        <w:t>will be set.</w:t>
      </w:r>
      <w:r>
        <w:t xml:space="preserve"> </w:t>
      </w:r>
      <w:r w:rsidR="00BF33B5">
        <w:t xml:space="preserve">r4_green_l will be set for </w:t>
      </w:r>
      <w:r w:rsidR="00C16021">
        <w:t xml:space="preserve">5 clock cycles. </w:t>
      </w:r>
      <w:r>
        <w:t>The r2_* and r4_* signals are of Road2 and only r</w:t>
      </w:r>
      <w:r w:rsidR="00FB7B2C">
        <w:t>4</w:t>
      </w:r>
      <w:r>
        <w:t>_green, and r4_</w:t>
      </w:r>
      <w:r w:rsidRPr="001A3985">
        <w:t xml:space="preserve"> </w:t>
      </w:r>
      <w:r>
        <w:t>green</w:t>
      </w:r>
      <w:r w:rsidR="00FB7B2C">
        <w:t>_1</w:t>
      </w:r>
      <w:r>
        <w:t>; r1_red,</w:t>
      </w:r>
      <w:r w:rsidR="00FB7B2C">
        <w:t xml:space="preserve"> r2_red</w:t>
      </w:r>
      <w:r>
        <w:t xml:space="preserve"> and r3_red </w:t>
      </w:r>
      <w:proofErr w:type="gramStart"/>
      <w:r>
        <w:t>are</w:t>
      </w:r>
      <w:proofErr w:type="gramEnd"/>
      <w:r>
        <w:t xml:space="preserve"> set which means Road2 is Active</w:t>
      </w:r>
      <w:r w:rsidR="00FA5D7C">
        <w:t xml:space="preserve"> with left turn</w:t>
      </w:r>
      <w:r>
        <w:t>. Hence the generated waveform is correct, and the design works properly.</w:t>
      </w:r>
    </w:p>
    <w:p w14:paraId="6B5D8B2C" w14:textId="77777777" w:rsidR="002113EB" w:rsidRPr="00681DA2" w:rsidRDefault="002113EB" w:rsidP="00645D22">
      <w:pPr>
        <w:rPr>
          <w:b/>
          <w:bCs/>
          <w:u w:val="single"/>
        </w:rPr>
      </w:pPr>
    </w:p>
    <w:sectPr w:rsidR="002113EB" w:rsidRPr="00681DA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1DB31" w14:textId="77777777" w:rsidR="008267B1" w:rsidRDefault="008267B1" w:rsidP="00AF1069">
      <w:r>
        <w:separator/>
      </w:r>
    </w:p>
  </w:endnote>
  <w:endnote w:type="continuationSeparator" w:id="0">
    <w:p w14:paraId="75B45800" w14:textId="77777777" w:rsidR="008267B1" w:rsidRDefault="008267B1" w:rsidP="00AF1069">
      <w:r>
        <w:continuationSeparator/>
      </w:r>
    </w:p>
  </w:endnote>
  <w:endnote w:type="continuationNotice" w:id="1">
    <w:p w14:paraId="11DDB168" w14:textId="77777777" w:rsidR="008267B1" w:rsidRDefault="008267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A9880" w14:textId="77777777" w:rsidR="008267B1" w:rsidRDefault="008267B1" w:rsidP="00AF1069">
      <w:r>
        <w:separator/>
      </w:r>
    </w:p>
  </w:footnote>
  <w:footnote w:type="continuationSeparator" w:id="0">
    <w:p w14:paraId="0C2A0477" w14:textId="77777777" w:rsidR="008267B1" w:rsidRDefault="008267B1" w:rsidP="00AF1069">
      <w:r>
        <w:continuationSeparator/>
      </w:r>
    </w:p>
  </w:footnote>
  <w:footnote w:type="continuationNotice" w:id="1">
    <w:p w14:paraId="092A36E8" w14:textId="77777777" w:rsidR="008267B1" w:rsidRDefault="008267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7B413867" w14:textId="77777777" w:rsidR="00710B27" w:rsidRDefault="00710B27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01DD0FD" w14:textId="77777777" w:rsidR="002D545E" w:rsidRDefault="002D545E" w:rsidP="00AF10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4493F"/>
    <w:multiLevelType w:val="hybridMultilevel"/>
    <w:tmpl w:val="0EF8BC2C"/>
    <w:lvl w:ilvl="0" w:tplc="DC12274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10522"/>
    <w:multiLevelType w:val="hybridMultilevel"/>
    <w:tmpl w:val="2822FEDC"/>
    <w:lvl w:ilvl="0" w:tplc="9540352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A31D7"/>
    <w:multiLevelType w:val="hybridMultilevel"/>
    <w:tmpl w:val="71DA2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11FA6"/>
    <w:multiLevelType w:val="hybridMultilevel"/>
    <w:tmpl w:val="2356E6BA"/>
    <w:lvl w:ilvl="0" w:tplc="95A2E03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535117">
    <w:abstractNumId w:val="2"/>
  </w:num>
  <w:num w:numId="2" w16cid:durableId="890268885">
    <w:abstractNumId w:val="0"/>
  </w:num>
  <w:num w:numId="3" w16cid:durableId="1275601139">
    <w:abstractNumId w:val="3"/>
  </w:num>
  <w:num w:numId="4" w16cid:durableId="564149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98"/>
    <w:rsid w:val="00006276"/>
    <w:rsid w:val="00011E85"/>
    <w:rsid w:val="000269C8"/>
    <w:rsid w:val="0002727E"/>
    <w:rsid w:val="00027B8F"/>
    <w:rsid w:val="000311CD"/>
    <w:rsid w:val="00035BA9"/>
    <w:rsid w:val="00045D4E"/>
    <w:rsid w:val="000460F8"/>
    <w:rsid w:val="000836FF"/>
    <w:rsid w:val="000A0161"/>
    <w:rsid w:val="000A294E"/>
    <w:rsid w:val="000A34D7"/>
    <w:rsid w:val="000A7E40"/>
    <w:rsid w:val="000B58ED"/>
    <w:rsid w:val="000B65F3"/>
    <w:rsid w:val="000C4DAB"/>
    <w:rsid w:val="000C632F"/>
    <w:rsid w:val="000C6823"/>
    <w:rsid w:val="000D4E9C"/>
    <w:rsid w:val="000D749C"/>
    <w:rsid w:val="000D7518"/>
    <w:rsid w:val="000E2F7B"/>
    <w:rsid w:val="000E3371"/>
    <w:rsid w:val="0010285F"/>
    <w:rsid w:val="00125093"/>
    <w:rsid w:val="00131D6A"/>
    <w:rsid w:val="00131ECD"/>
    <w:rsid w:val="00134AD7"/>
    <w:rsid w:val="001705F1"/>
    <w:rsid w:val="00174FD4"/>
    <w:rsid w:val="00183CF3"/>
    <w:rsid w:val="00195681"/>
    <w:rsid w:val="001A3985"/>
    <w:rsid w:val="001A5039"/>
    <w:rsid w:val="001B6748"/>
    <w:rsid w:val="001C2DA7"/>
    <w:rsid w:val="001D7502"/>
    <w:rsid w:val="001E011F"/>
    <w:rsid w:val="001E676E"/>
    <w:rsid w:val="001F11E0"/>
    <w:rsid w:val="001F57B9"/>
    <w:rsid w:val="001F5AA3"/>
    <w:rsid w:val="00200BF7"/>
    <w:rsid w:val="0020483B"/>
    <w:rsid w:val="002113EB"/>
    <w:rsid w:val="00212064"/>
    <w:rsid w:val="00216AD3"/>
    <w:rsid w:val="00232C90"/>
    <w:rsid w:val="002334F8"/>
    <w:rsid w:val="00235F5D"/>
    <w:rsid w:val="00245FED"/>
    <w:rsid w:val="002513DC"/>
    <w:rsid w:val="002616F8"/>
    <w:rsid w:val="00263E22"/>
    <w:rsid w:val="00264B65"/>
    <w:rsid w:val="00266FFD"/>
    <w:rsid w:val="002702D5"/>
    <w:rsid w:val="00274733"/>
    <w:rsid w:val="00280BDC"/>
    <w:rsid w:val="002833F4"/>
    <w:rsid w:val="00283C19"/>
    <w:rsid w:val="0029474D"/>
    <w:rsid w:val="002947B3"/>
    <w:rsid w:val="002A4941"/>
    <w:rsid w:val="002C15C0"/>
    <w:rsid w:val="002C179D"/>
    <w:rsid w:val="002D545E"/>
    <w:rsid w:val="003034AA"/>
    <w:rsid w:val="00304DF5"/>
    <w:rsid w:val="00306887"/>
    <w:rsid w:val="00312073"/>
    <w:rsid w:val="00316FD5"/>
    <w:rsid w:val="0032149A"/>
    <w:rsid w:val="003272C0"/>
    <w:rsid w:val="00331843"/>
    <w:rsid w:val="00332571"/>
    <w:rsid w:val="00332B65"/>
    <w:rsid w:val="0033513A"/>
    <w:rsid w:val="003355C4"/>
    <w:rsid w:val="003403F5"/>
    <w:rsid w:val="00344093"/>
    <w:rsid w:val="00351977"/>
    <w:rsid w:val="00360C29"/>
    <w:rsid w:val="00363B7E"/>
    <w:rsid w:val="00372731"/>
    <w:rsid w:val="0037627D"/>
    <w:rsid w:val="003850B9"/>
    <w:rsid w:val="003872A6"/>
    <w:rsid w:val="00393E9D"/>
    <w:rsid w:val="003A3860"/>
    <w:rsid w:val="003A73E4"/>
    <w:rsid w:val="003B3475"/>
    <w:rsid w:val="003B4B01"/>
    <w:rsid w:val="003D0D7E"/>
    <w:rsid w:val="003F33B0"/>
    <w:rsid w:val="003F4442"/>
    <w:rsid w:val="004056C3"/>
    <w:rsid w:val="00411753"/>
    <w:rsid w:val="00427C4E"/>
    <w:rsid w:val="0043603E"/>
    <w:rsid w:val="00437EB8"/>
    <w:rsid w:val="00447130"/>
    <w:rsid w:val="0044723D"/>
    <w:rsid w:val="004549E3"/>
    <w:rsid w:val="00454C3B"/>
    <w:rsid w:val="00471384"/>
    <w:rsid w:val="0047323D"/>
    <w:rsid w:val="00474F1A"/>
    <w:rsid w:val="004767E8"/>
    <w:rsid w:val="0048714E"/>
    <w:rsid w:val="00487850"/>
    <w:rsid w:val="0049318C"/>
    <w:rsid w:val="004A3202"/>
    <w:rsid w:val="004A66F1"/>
    <w:rsid w:val="004B1614"/>
    <w:rsid w:val="004C487C"/>
    <w:rsid w:val="004C6C06"/>
    <w:rsid w:val="004D04CC"/>
    <w:rsid w:val="004D3574"/>
    <w:rsid w:val="004F1141"/>
    <w:rsid w:val="004F3498"/>
    <w:rsid w:val="004F3884"/>
    <w:rsid w:val="004F43A7"/>
    <w:rsid w:val="004F516D"/>
    <w:rsid w:val="0050565B"/>
    <w:rsid w:val="00505A08"/>
    <w:rsid w:val="00507CD9"/>
    <w:rsid w:val="005128BA"/>
    <w:rsid w:val="0051380D"/>
    <w:rsid w:val="0052067B"/>
    <w:rsid w:val="00524326"/>
    <w:rsid w:val="00536EB3"/>
    <w:rsid w:val="0053749D"/>
    <w:rsid w:val="005439E4"/>
    <w:rsid w:val="0055109C"/>
    <w:rsid w:val="00553EF8"/>
    <w:rsid w:val="00560701"/>
    <w:rsid w:val="005615A0"/>
    <w:rsid w:val="0056498A"/>
    <w:rsid w:val="00564B8F"/>
    <w:rsid w:val="00570203"/>
    <w:rsid w:val="005720B2"/>
    <w:rsid w:val="00582138"/>
    <w:rsid w:val="00582B11"/>
    <w:rsid w:val="00584C55"/>
    <w:rsid w:val="00593C23"/>
    <w:rsid w:val="0059792F"/>
    <w:rsid w:val="005A1C61"/>
    <w:rsid w:val="005C2C69"/>
    <w:rsid w:val="005E258C"/>
    <w:rsid w:val="005E3734"/>
    <w:rsid w:val="005F524C"/>
    <w:rsid w:val="00601C2C"/>
    <w:rsid w:val="00604182"/>
    <w:rsid w:val="00607F84"/>
    <w:rsid w:val="00613658"/>
    <w:rsid w:val="00640D13"/>
    <w:rsid w:val="0064174D"/>
    <w:rsid w:val="00645D22"/>
    <w:rsid w:val="006527E3"/>
    <w:rsid w:val="00653836"/>
    <w:rsid w:val="00673790"/>
    <w:rsid w:val="00675717"/>
    <w:rsid w:val="00681DA2"/>
    <w:rsid w:val="0068270A"/>
    <w:rsid w:val="0068464A"/>
    <w:rsid w:val="00692EFF"/>
    <w:rsid w:val="006A2BC4"/>
    <w:rsid w:val="006A3F36"/>
    <w:rsid w:val="006B044F"/>
    <w:rsid w:val="006B1756"/>
    <w:rsid w:val="006C1284"/>
    <w:rsid w:val="006C5475"/>
    <w:rsid w:val="006D361B"/>
    <w:rsid w:val="006E65BC"/>
    <w:rsid w:val="00701D34"/>
    <w:rsid w:val="00701F11"/>
    <w:rsid w:val="007021FC"/>
    <w:rsid w:val="00702217"/>
    <w:rsid w:val="00706A1C"/>
    <w:rsid w:val="00710B27"/>
    <w:rsid w:val="0073173A"/>
    <w:rsid w:val="00732D1F"/>
    <w:rsid w:val="007371AD"/>
    <w:rsid w:val="0074469D"/>
    <w:rsid w:val="00760E27"/>
    <w:rsid w:val="00783312"/>
    <w:rsid w:val="00783BA4"/>
    <w:rsid w:val="007841FD"/>
    <w:rsid w:val="0078467B"/>
    <w:rsid w:val="00785791"/>
    <w:rsid w:val="0078587B"/>
    <w:rsid w:val="00787AEF"/>
    <w:rsid w:val="00791DDD"/>
    <w:rsid w:val="00792D87"/>
    <w:rsid w:val="0079480A"/>
    <w:rsid w:val="007A2AC7"/>
    <w:rsid w:val="007A6534"/>
    <w:rsid w:val="007B193C"/>
    <w:rsid w:val="007C2B74"/>
    <w:rsid w:val="007C2DA7"/>
    <w:rsid w:val="007C6BD5"/>
    <w:rsid w:val="007E122E"/>
    <w:rsid w:val="007E2656"/>
    <w:rsid w:val="007E4146"/>
    <w:rsid w:val="007E5AFB"/>
    <w:rsid w:val="00805A28"/>
    <w:rsid w:val="008066AA"/>
    <w:rsid w:val="00812F7E"/>
    <w:rsid w:val="00813160"/>
    <w:rsid w:val="008163E3"/>
    <w:rsid w:val="008255C0"/>
    <w:rsid w:val="008267B1"/>
    <w:rsid w:val="00833DE3"/>
    <w:rsid w:val="0084035C"/>
    <w:rsid w:val="008419DB"/>
    <w:rsid w:val="00842E0B"/>
    <w:rsid w:val="0086055B"/>
    <w:rsid w:val="00872CD2"/>
    <w:rsid w:val="00884C97"/>
    <w:rsid w:val="008862F0"/>
    <w:rsid w:val="00893675"/>
    <w:rsid w:val="008A58BB"/>
    <w:rsid w:val="008B0EA0"/>
    <w:rsid w:val="008B173E"/>
    <w:rsid w:val="008B309E"/>
    <w:rsid w:val="008C0755"/>
    <w:rsid w:val="008D1373"/>
    <w:rsid w:val="008D71EB"/>
    <w:rsid w:val="008E6C33"/>
    <w:rsid w:val="008E6F1D"/>
    <w:rsid w:val="009012E2"/>
    <w:rsid w:val="009026DC"/>
    <w:rsid w:val="00906961"/>
    <w:rsid w:val="00907AA0"/>
    <w:rsid w:val="009142C9"/>
    <w:rsid w:val="00914599"/>
    <w:rsid w:val="00917184"/>
    <w:rsid w:val="00927AB3"/>
    <w:rsid w:val="00940AC2"/>
    <w:rsid w:val="00943626"/>
    <w:rsid w:val="00945ACE"/>
    <w:rsid w:val="00957C43"/>
    <w:rsid w:val="00960BB2"/>
    <w:rsid w:val="00966D7C"/>
    <w:rsid w:val="00975291"/>
    <w:rsid w:val="0098182C"/>
    <w:rsid w:val="00982707"/>
    <w:rsid w:val="00986302"/>
    <w:rsid w:val="00996696"/>
    <w:rsid w:val="00996725"/>
    <w:rsid w:val="009C2D5D"/>
    <w:rsid w:val="009D00EF"/>
    <w:rsid w:val="009D3210"/>
    <w:rsid w:val="009D5365"/>
    <w:rsid w:val="009D7067"/>
    <w:rsid w:val="009E0DA6"/>
    <w:rsid w:val="009F0094"/>
    <w:rsid w:val="009F08D4"/>
    <w:rsid w:val="009F1E02"/>
    <w:rsid w:val="00A01159"/>
    <w:rsid w:val="00A04319"/>
    <w:rsid w:val="00A05174"/>
    <w:rsid w:val="00A27608"/>
    <w:rsid w:val="00A31F4F"/>
    <w:rsid w:val="00A33537"/>
    <w:rsid w:val="00A344F9"/>
    <w:rsid w:val="00A3485E"/>
    <w:rsid w:val="00A3740E"/>
    <w:rsid w:val="00A37C78"/>
    <w:rsid w:val="00A43CB5"/>
    <w:rsid w:val="00A46C82"/>
    <w:rsid w:val="00A543AC"/>
    <w:rsid w:val="00A57B31"/>
    <w:rsid w:val="00A6004C"/>
    <w:rsid w:val="00A60A82"/>
    <w:rsid w:val="00A66038"/>
    <w:rsid w:val="00A725FA"/>
    <w:rsid w:val="00A81B9F"/>
    <w:rsid w:val="00A840E6"/>
    <w:rsid w:val="00A9257F"/>
    <w:rsid w:val="00A94724"/>
    <w:rsid w:val="00A96460"/>
    <w:rsid w:val="00A97F6B"/>
    <w:rsid w:val="00AD6ADD"/>
    <w:rsid w:val="00AE0F6F"/>
    <w:rsid w:val="00AF1069"/>
    <w:rsid w:val="00AF3DB0"/>
    <w:rsid w:val="00B011BF"/>
    <w:rsid w:val="00B21F83"/>
    <w:rsid w:val="00B228BE"/>
    <w:rsid w:val="00B34308"/>
    <w:rsid w:val="00B81CEA"/>
    <w:rsid w:val="00B81F00"/>
    <w:rsid w:val="00B86453"/>
    <w:rsid w:val="00B86B48"/>
    <w:rsid w:val="00B90DF8"/>
    <w:rsid w:val="00B92811"/>
    <w:rsid w:val="00B92962"/>
    <w:rsid w:val="00BA1446"/>
    <w:rsid w:val="00BA3FE1"/>
    <w:rsid w:val="00BA63E3"/>
    <w:rsid w:val="00BA758A"/>
    <w:rsid w:val="00BB6D40"/>
    <w:rsid w:val="00BC0460"/>
    <w:rsid w:val="00BC295B"/>
    <w:rsid w:val="00BD07B1"/>
    <w:rsid w:val="00BE0D94"/>
    <w:rsid w:val="00BE0F0E"/>
    <w:rsid w:val="00BF2D99"/>
    <w:rsid w:val="00BF33B5"/>
    <w:rsid w:val="00BF37B5"/>
    <w:rsid w:val="00BF562E"/>
    <w:rsid w:val="00BF7047"/>
    <w:rsid w:val="00C014D1"/>
    <w:rsid w:val="00C12795"/>
    <w:rsid w:val="00C16021"/>
    <w:rsid w:val="00C16B19"/>
    <w:rsid w:val="00C16FCF"/>
    <w:rsid w:val="00C20350"/>
    <w:rsid w:val="00C220F9"/>
    <w:rsid w:val="00C272C5"/>
    <w:rsid w:val="00C418F0"/>
    <w:rsid w:val="00C443C4"/>
    <w:rsid w:val="00C46EEE"/>
    <w:rsid w:val="00C50C88"/>
    <w:rsid w:val="00C50F61"/>
    <w:rsid w:val="00C601A3"/>
    <w:rsid w:val="00C663E4"/>
    <w:rsid w:val="00C725EE"/>
    <w:rsid w:val="00CA3132"/>
    <w:rsid w:val="00CA6938"/>
    <w:rsid w:val="00CB1A28"/>
    <w:rsid w:val="00CC2F42"/>
    <w:rsid w:val="00CD22C2"/>
    <w:rsid w:val="00CD3198"/>
    <w:rsid w:val="00CD58B9"/>
    <w:rsid w:val="00D00A1A"/>
    <w:rsid w:val="00D10E24"/>
    <w:rsid w:val="00D155FE"/>
    <w:rsid w:val="00D22913"/>
    <w:rsid w:val="00D2568F"/>
    <w:rsid w:val="00D2691C"/>
    <w:rsid w:val="00D31C7F"/>
    <w:rsid w:val="00D320F8"/>
    <w:rsid w:val="00D3291C"/>
    <w:rsid w:val="00D428C0"/>
    <w:rsid w:val="00D45F21"/>
    <w:rsid w:val="00D55395"/>
    <w:rsid w:val="00D575D8"/>
    <w:rsid w:val="00D603BE"/>
    <w:rsid w:val="00D604A6"/>
    <w:rsid w:val="00D63993"/>
    <w:rsid w:val="00D63A07"/>
    <w:rsid w:val="00D65265"/>
    <w:rsid w:val="00D654F2"/>
    <w:rsid w:val="00D76D27"/>
    <w:rsid w:val="00D83025"/>
    <w:rsid w:val="00D853CD"/>
    <w:rsid w:val="00D868AD"/>
    <w:rsid w:val="00D94E2A"/>
    <w:rsid w:val="00DA07F4"/>
    <w:rsid w:val="00DA5666"/>
    <w:rsid w:val="00DB0F34"/>
    <w:rsid w:val="00DB6EBE"/>
    <w:rsid w:val="00DC5892"/>
    <w:rsid w:val="00DE2A69"/>
    <w:rsid w:val="00DE7172"/>
    <w:rsid w:val="00E10D65"/>
    <w:rsid w:val="00E13DCE"/>
    <w:rsid w:val="00E17B46"/>
    <w:rsid w:val="00E2742D"/>
    <w:rsid w:val="00E32EDA"/>
    <w:rsid w:val="00E33DBB"/>
    <w:rsid w:val="00E434EB"/>
    <w:rsid w:val="00E46045"/>
    <w:rsid w:val="00E55D33"/>
    <w:rsid w:val="00E61150"/>
    <w:rsid w:val="00E61339"/>
    <w:rsid w:val="00E660B7"/>
    <w:rsid w:val="00E74E15"/>
    <w:rsid w:val="00E755A5"/>
    <w:rsid w:val="00E7667E"/>
    <w:rsid w:val="00EB35AF"/>
    <w:rsid w:val="00EB4306"/>
    <w:rsid w:val="00EB5B70"/>
    <w:rsid w:val="00EC13A5"/>
    <w:rsid w:val="00EC2070"/>
    <w:rsid w:val="00EC4BE1"/>
    <w:rsid w:val="00ED2A33"/>
    <w:rsid w:val="00EE0B0D"/>
    <w:rsid w:val="00EE4C29"/>
    <w:rsid w:val="00F04CB8"/>
    <w:rsid w:val="00F11666"/>
    <w:rsid w:val="00F15F2B"/>
    <w:rsid w:val="00F17B85"/>
    <w:rsid w:val="00F20C7D"/>
    <w:rsid w:val="00F20F00"/>
    <w:rsid w:val="00F22F31"/>
    <w:rsid w:val="00F24D28"/>
    <w:rsid w:val="00F3117F"/>
    <w:rsid w:val="00F31799"/>
    <w:rsid w:val="00F371FB"/>
    <w:rsid w:val="00F37E9D"/>
    <w:rsid w:val="00F47814"/>
    <w:rsid w:val="00F57334"/>
    <w:rsid w:val="00F67698"/>
    <w:rsid w:val="00F75B8C"/>
    <w:rsid w:val="00F9117B"/>
    <w:rsid w:val="00F92513"/>
    <w:rsid w:val="00F949BF"/>
    <w:rsid w:val="00FA54B0"/>
    <w:rsid w:val="00FA5D7C"/>
    <w:rsid w:val="00FB3A7D"/>
    <w:rsid w:val="00FB7B2C"/>
    <w:rsid w:val="00FC09B6"/>
    <w:rsid w:val="00FD013E"/>
    <w:rsid w:val="00FD16D7"/>
    <w:rsid w:val="00FD3C2B"/>
    <w:rsid w:val="00FE3AAE"/>
    <w:rsid w:val="00FE6F98"/>
    <w:rsid w:val="00FE75DA"/>
    <w:rsid w:val="00FF0911"/>
    <w:rsid w:val="00FF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DE69A2"/>
  <w15:docId w15:val="{AABFFBB1-3C18-4297-945A-D69373C3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534"/>
    <w:rPr>
      <w:rFonts w:asciiTheme="majorBidi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302"/>
    <w:pPr>
      <w:outlineLvl w:val="0"/>
    </w:pPr>
    <w:rPr>
      <w:b/>
      <w:bCs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302"/>
    <w:pPr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843"/>
    <w:pPr>
      <w:outlineLvl w:val="2"/>
    </w:pPr>
    <w:rPr>
      <w:b/>
      <w:bCs/>
      <w:i/>
      <w:i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302"/>
    <w:rPr>
      <w:rFonts w:asciiTheme="majorBidi" w:hAnsiTheme="majorBidi" w:cstheme="majorBidi"/>
      <w:b/>
      <w:bCs/>
      <w:sz w:val="40"/>
      <w:szCs w:val="4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D54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D54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5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45E"/>
  </w:style>
  <w:style w:type="paragraph" w:styleId="Footer">
    <w:name w:val="footer"/>
    <w:basedOn w:val="Normal"/>
    <w:link w:val="FooterChar"/>
    <w:uiPriority w:val="99"/>
    <w:unhideWhenUsed/>
    <w:rsid w:val="002D5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45E"/>
  </w:style>
  <w:style w:type="paragraph" w:styleId="TOCHeading">
    <w:name w:val="TOC Heading"/>
    <w:basedOn w:val="Heading1"/>
    <w:next w:val="Normal"/>
    <w:uiPriority w:val="39"/>
    <w:unhideWhenUsed/>
    <w:qFormat/>
    <w:rsid w:val="00553EF8"/>
    <w:pPr>
      <w:keepNext/>
      <w:keepLines/>
      <w:spacing w:before="240" w:after="0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u w:val="none"/>
    </w:rPr>
  </w:style>
  <w:style w:type="paragraph" w:styleId="ListParagraph">
    <w:name w:val="List Paragraph"/>
    <w:basedOn w:val="Normal"/>
    <w:uiPriority w:val="34"/>
    <w:qFormat/>
    <w:rsid w:val="008131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6302"/>
    <w:rPr>
      <w:rFonts w:asciiTheme="majorBidi" w:hAnsiTheme="majorBid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B92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0B65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5F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5F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5F2B"/>
    <w:rPr>
      <w:rFonts w:asciiTheme="majorBidi" w:hAnsiTheme="majorBidi" w:cstheme="maj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F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F2B"/>
    <w:rPr>
      <w:rFonts w:asciiTheme="majorBidi" w:hAnsiTheme="majorBidi" w:cstheme="majorBidi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011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D654F2"/>
    <w:pPr>
      <w:spacing w:after="100"/>
      <w:ind w:left="220"/>
    </w:pPr>
  </w:style>
  <w:style w:type="table" w:styleId="GridTable6Colorful-Accent6">
    <w:name w:val="Grid Table 6 Colorful Accent 6"/>
    <w:basedOn w:val="TableNormal"/>
    <w:uiPriority w:val="51"/>
    <w:rsid w:val="00DB6EB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1B674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31843"/>
    <w:rPr>
      <w:rFonts w:asciiTheme="majorBidi" w:hAnsiTheme="majorBidi" w:cstheme="majorBidi"/>
      <w:b/>
      <w:bCs/>
      <w:i/>
      <w:iCs/>
      <w:sz w:val="28"/>
      <w:szCs w:val="28"/>
      <w:u w:val="single"/>
    </w:rPr>
  </w:style>
  <w:style w:type="character" w:styleId="PlaceholderText">
    <w:name w:val="Placeholder Text"/>
    <w:basedOn w:val="DefaultParagraphFont"/>
    <w:uiPriority w:val="99"/>
    <w:semiHidden/>
    <w:rsid w:val="00B21F83"/>
    <w:rPr>
      <w:color w:val="666666"/>
    </w:rPr>
  </w:style>
  <w:style w:type="paragraph" w:styleId="TOC3">
    <w:name w:val="toc 3"/>
    <w:basedOn w:val="Normal"/>
    <w:next w:val="Normal"/>
    <w:autoRedefine/>
    <w:uiPriority w:val="39"/>
    <w:unhideWhenUsed/>
    <w:rsid w:val="00D94E2A"/>
    <w:pPr>
      <w:spacing w:after="100"/>
      <w:ind w:left="440"/>
    </w:pPr>
  </w:style>
  <w:style w:type="character" w:customStyle="1" w:styleId="textlayer--absolute">
    <w:name w:val="textlayer--absolute"/>
    <w:basedOn w:val="DefaultParagraphFont"/>
    <w:rsid w:val="00363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sy\OneDrive%20-%20UNT%20System\TA%20Spring%202024\HW\EENG%205560%204760%20RC\Templates\EENG-5560-4760-HW-Template-Update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2F955B2D1C4E44988F32AD43268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EA378-042C-4031-BD2B-57CC3BAA41FD}"/>
      </w:docPartPr>
      <w:docPartBody>
        <w:p w:rsidR="006F0C60" w:rsidRDefault="006F0C60">
          <w:pPr>
            <w:pStyle w:val="902F955B2D1C4E44988F32AD43268022"/>
          </w:pPr>
          <w:r w:rsidRPr="000317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F6B68CE7014B8EAF9263E0EF628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11510-366F-4947-91E3-F9B261E627B2}"/>
      </w:docPartPr>
      <w:docPartBody>
        <w:p w:rsidR="006F0C60" w:rsidRDefault="006F0C60">
          <w:pPr>
            <w:pStyle w:val="AAF6B68CE7014B8EAF9263E0EF6284D3"/>
          </w:pPr>
          <w:r w:rsidRPr="000317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D78EA6C4BA45B5BEB86A3A5E9F6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404F3-83F8-40B1-82C3-395AB003BC99}"/>
      </w:docPartPr>
      <w:docPartBody>
        <w:p w:rsidR="006F0C60" w:rsidRDefault="006F0C60">
          <w:pPr>
            <w:pStyle w:val="CDD78EA6C4BA45B5BEB86A3A5E9F6124"/>
          </w:pPr>
          <w:r w:rsidRPr="000317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1FFF772EF4F8CA3A88E965F946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AC474-94C2-4712-B916-80E8FB6801A6}"/>
      </w:docPartPr>
      <w:docPartBody>
        <w:p w:rsidR="006F0C60" w:rsidRDefault="006F0C60">
          <w:pPr>
            <w:pStyle w:val="C941FFF772EF4F8CA3A88E965F9460BA"/>
          </w:pPr>
          <w:r w:rsidRPr="0003170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60"/>
    <w:rsid w:val="00093444"/>
    <w:rsid w:val="002A5B1B"/>
    <w:rsid w:val="006F0C60"/>
    <w:rsid w:val="009C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0C60"/>
    <w:rPr>
      <w:color w:val="666666"/>
    </w:rPr>
  </w:style>
  <w:style w:type="paragraph" w:customStyle="1" w:styleId="902F955B2D1C4E44988F32AD43268022">
    <w:name w:val="902F955B2D1C4E44988F32AD43268022"/>
  </w:style>
  <w:style w:type="paragraph" w:customStyle="1" w:styleId="AAF6B68CE7014B8EAF9263E0EF6284D3">
    <w:name w:val="AAF6B68CE7014B8EAF9263E0EF6284D3"/>
  </w:style>
  <w:style w:type="paragraph" w:customStyle="1" w:styleId="CDD78EA6C4BA45B5BEB86A3A5E9F6124">
    <w:name w:val="CDD78EA6C4BA45B5BEB86A3A5E9F6124"/>
  </w:style>
  <w:style w:type="paragraph" w:customStyle="1" w:styleId="C941FFF772EF4F8CA3A88E965F9460BA">
    <w:name w:val="C941FFF772EF4F8CA3A88E965F9460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D4524-456C-4E1F-B396-D9BB5182E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EENG-5560-4760-HW-Template-Updated.dotx</Template>
  <TotalTime>143</TotalTime>
  <Pages>10</Pages>
  <Words>1464</Words>
  <Characters>6853</Characters>
  <Application>Microsoft Office Word</Application>
  <DocSecurity>0</DocSecurity>
  <Lines>228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Links>
    <vt:vector size="48" baseType="variant"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_Toc125553273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_Toc125553272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_Toc125553271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_Toc125553270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_Toc125553269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_Toc125553268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_Toc125553267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_Toc125553266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Danah Omary</dc:creator>
  <cp:keywords/>
  <dc:description/>
  <cp:lastModifiedBy>K Navya</cp:lastModifiedBy>
  <cp:revision>235</cp:revision>
  <dcterms:created xsi:type="dcterms:W3CDTF">2024-04-12T02:07:00Z</dcterms:created>
  <dcterms:modified xsi:type="dcterms:W3CDTF">2024-04-12T05:01:00Z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4ac5de2aa0640aca2007f3540070d3cf3471973f43d36fdb42fa6f2ee107aca8</vt:lpwstr>
  </property>
</Properties>
</file>